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06" w:rsidRDefault="002B1106" w:rsidP="002B1106">
      <w:pPr>
        <w:pStyle w:val="Heading1"/>
        <w:spacing w:before="0" w:after="0" w:line="360" w:lineRule="auto"/>
      </w:pPr>
      <w:r>
        <w:t>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  <w:gridCol w:w="1630"/>
        <w:gridCol w:w="1630"/>
      </w:tblGrid>
      <w:tr w:rsidR="002B1106" w:rsidTr="00065CF1">
        <w:tc>
          <w:tcPr>
            <w:tcW w:w="9778" w:type="dxa"/>
            <w:gridSpan w:val="6"/>
          </w:tcPr>
          <w:p w:rsidR="002B1106" w:rsidRDefault="001D3AFD" w:rsidP="002B1106">
            <w:pPr>
              <w:spacing w:after="0" w:line="240" w:lineRule="auto"/>
            </w:pPr>
            <w:r>
              <w:t>EuropCar – WEB-API</w:t>
            </w:r>
          </w:p>
        </w:tc>
      </w:tr>
      <w:tr w:rsidR="002B1106" w:rsidTr="00E071D6">
        <w:tc>
          <w:tcPr>
            <w:tcW w:w="1629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Dokument</w:t>
            </w:r>
          </w:p>
        </w:tc>
        <w:tc>
          <w:tcPr>
            <w:tcW w:w="1629" w:type="dxa"/>
          </w:tcPr>
          <w:p w:rsidR="002B1106" w:rsidRDefault="002B1106" w:rsidP="00E071D6">
            <w:pPr>
              <w:spacing w:after="0" w:line="240" w:lineRule="auto"/>
              <w:jc w:val="center"/>
            </w:pP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Release dato</w:t>
            </w:r>
          </w:p>
        </w:tc>
        <w:tc>
          <w:tcPr>
            <w:tcW w:w="1630" w:type="dxa"/>
          </w:tcPr>
          <w:p w:rsidR="00BE03E0" w:rsidRDefault="00F92D4C" w:rsidP="00E071D6">
            <w:pPr>
              <w:spacing w:after="0" w:line="240" w:lineRule="auto"/>
              <w:jc w:val="center"/>
            </w:pPr>
            <w:r>
              <w:t>02-06</w:t>
            </w:r>
            <w:r w:rsidR="001D3AFD">
              <w:t>-2015</w:t>
            </w: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Version</w:t>
            </w:r>
          </w:p>
        </w:tc>
        <w:tc>
          <w:tcPr>
            <w:tcW w:w="1630" w:type="dxa"/>
          </w:tcPr>
          <w:p w:rsidR="002B1106" w:rsidRDefault="00D84072" w:rsidP="002B1106">
            <w:pPr>
              <w:spacing w:after="0" w:line="240" w:lineRule="auto"/>
            </w:pPr>
            <w:r>
              <w:t>1.0.4</w:t>
            </w:r>
            <w:r w:rsidR="001D3AFD">
              <w:t>.0</w:t>
            </w:r>
          </w:p>
        </w:tc>
      </w:tr>
      <w:tr w:rsidR="00E071D6" w:rsidRPr="00D84072" w:rsidTr="009837A5">
        <w:tc>
          <w:tcPr>
            <w:tcW w:w="9778" w:type="dxa"/>
            <w:gridSpan w:val="6"/>
          </w:tcPr>
          <w:p w:rsidR="00D8765B" w:rsidRPr="00D8765B" w:rsidRDefault="00403F0B" w:rsidP="00D8765B">
            <w:pPr>
              <w:shd w:val="clear" w:color="auto" w:fill="FFFFFF"/>
              <w:outlineLvl w:val="0"/>
              <w:rPr>
                <w:lang w:val="en-GB"/>
              </w:rPr>
            </w:pPr>
            <w:r w:rsidRPr="00D8765B">
              <w:rPr>
                <w:lang w:val="en-GB"/>
              </w:rPr>
              <w:t>Reference</w:t>
            </w:r>
            <w:r w:rsidR="00FB49CE" w:rsidRPr="00D8765B">
              <w:rPr>
                <w:lang w:val="en-GB"/>
              </w:rPr>
              <w:t>: E</w:t>
            </w:r>
            <w:r w:rsidR="00D84072" w:rsidRPr="00D8765B">
              <w:rPr>
                <w:lang w:val="en-GB"/>
              </w:rPr>
              <w:t xml:space="preserve">uropcar.dk </w:t>
            </w:r>
            <w:proofErr w:type="spellStart"/>
            <w:r w:rsidR="00D84072" w:rsidRPr="00D8765B">
              <w:rPr>
                <w:lang w:val="en-GB"/>
              </w:rPr>
              <w:t>WebService</w:t>
            </w:r>
            <w:proofErr w:type="spellEnd"/>
            <w:r w:rsidR="00D84072" w:rsidRPr="00D8765B">
              <w:rPr>
                <w:lang w:val="en-GB"/>
              </w:rPr>
              <w:t xml:space="preserve"> changes 20</w:t>
            </w:r>
            <w:r w:rsidR="00FB49CE" w:rsidRPr="00D8765B">
              <w:rPr>
                <w:lang w:val="en-GB"/>
              </w:rPr>
              <w:t>-5-2015.txt</w:t>
            </w:r>
            <w:r w:rsidR="00D8765B">
              <w:rPr>
                <w:lang w:val="en-GB"/>
              </w:rPr>
              <w:t>,</w:t>
            </w:r>
            <w:r w:rsidR="00D8765B" w:rsidRPr="00D8765B">
              <w:rPr>
                <w:lang w:val="en-GB"/>
              </w:rPr>
              <w:t xml:space="preserve"> </w:t>
            </w:r>
            <w:proofErr w:type="spellStart"/>
            <w:r w:rsidR="00D8765B" w:rsidRPr="00D8765B">
              <w:rPr>
                <w:lang w:val="en-GB"/>
              </w:rPr>
              <w:t>samt</w:t>
            </w:r>
            <w:proofErr w:type="spellEnd"/>
            <w:r w:rsidR="00D8765B" w:rsidRPr="00D8765B">
              <w:rPr>
                <w:lang w:val="en-GB"/>
              </w:rPr>
              <w:t xml:space="preserve"> email </w:t>
            </w:r>
          </w:p>
          <w:p w:rsidR="00D8765B" w:rsidRDefault="00D8765B" w:rsidP="00D8765B">
            <w:pPr>
              <w:shd w:val="clear" w:color="auto" w:fill="FFFFFF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Fra:</w:t>
            </w:r>
            <w:r>
              <w:rPr>
                <w:color w:val="000000"/>
              </w:rPr>
              <w:t xml:space="preserve"> Malte Hartvig Jespersen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Sendt:</w:t>
            </w:r>
            <w:r>
              <w:rPr>
                <w:color w:val="000000"/>
              </w:rPr>
              <w:t xml:space="preserve"> 29. maj 2015 13:24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Til:</w:t>
            </w:r>
            <w:r>
              <w:rPr>
                <w:color w:val="000000"/>
              </w:rPr>
              <w:t xml:space="preserve"> Claus Pedersen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Emne:</w:t>
            </w:r>
            <w:r>
              <w:rPr>
                <w:color w:val="000000"/>
              </w:rPr>
              <w:t xml:space="preserve"> RE: Europcar web-api version 1.0.3.0 released to test </w:t>
            </w:r>
          </w:p>
          <w:p w:rsidR="00E071D6" w:rsidRPr="00D8765B" w:rsidRDefault="00E071D6" w:rsidP="00FB49CE">
            <w:pPr>
              <w:spacing w:after="0" w:line="240" w:lineRule="auto"/>
            </w:pPr>
          </w:p>
          <w:p w:rsidR="00D84072" w:rsidRPr="00D84072" w:rsidRDefault="00D84072" w:rsidP="00FB49CE">
            <w:pPr>
              <w:spacing w:after="0" w:line="240" w:lineRule="auto"/>
            </w:pPr>
          </w:p>
          <w:p w:rsidR="00FB49CE" w:rsidRPr="00D84072" w:rsidRDefault="00FB49CE" w:rsidP="00FB49CE">
            <w:pPr>
              <w:spacing w:after="0" w:line="240" w:lineRule="auto"/>
            </w:pPr>
          </w:p>
        </w:tc>
      </w:tr>
    </w:tbl>
    <w:p w:rsidR="002B1106" w:rsidRPr="00D84072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Godkendelser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3402"/>
        <w:gridCol w:w="1448"/>
      </w:tblGrid>
      <w:tr w:rsidR="002B1106" w:rsidTr="00E071D6">
        <w:tc>
          <w:tcPr>
            <w:tcW w:w="166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Navn</w:t>
            </w:r>
          </w:p>
        </w:tc>
        <w:tc>
          <w:tcPr>
            <w:tcW w:w="3402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Signatur</w:t>
            </w:r>
          </w:p>
        </w:tc>
        <w:tc>
          <w:tcPr>
            <w:tcW w:w="144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Dato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Udarbejdet af</w:t>
            </w:r>
          </w:p>
        </w:tc>
        <w:tc>
          <w:tcPr>
            <w:tcW w:w="3260" w:type="dxa"/>
          </w:tcPr>
          <w:p w:rsidR="002B1106" w:rsidRDefault="001D3AFD" w:rsidP="002B1106">
            <w:pPr>
              <w:spacing w:after="0" w:line="240" w:lineRule="auto"/>
            </w:pPr>
            <w:r>
              <w:t>CSK</w:t>
            </w: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D77486" w:rsidP="002B1106">
            <w:pPr>
              <w:spacing w:after="0" w:line="240" w:lineRule="auto"/>
            </w:pPr>
            <w:r>
              <w:t>02-06</w:t>
            </w:r>
            <w:r w:rsidR="001D3AFD">
              <w:t>-2015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Review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Godkendt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</w:tbl>
    <w:p w:rsidR="002B1106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Revisions Historie</w:t>
      </w:r>
    </w:p>
    <w:p w:rsidR="00E071D6" w:rsidRPr="00E071D6" w:rsidRDefault="00E071D6" w:rsidP="00E071D6">
      <w:r>
        <w:t>Reference kan være til bug# eller lign. For identifikation af enkelte opgave.</w:t>
      </w:r>
    </w:p>
    <w:p w:rsidR="00E071D6" w:rsidRDefault="00E071D6" w:rsidP="00E071D6">
      <w:r>
        <w:t>Fejlrettelser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3544"/>
        <w:gridCol w:w="4394"/>
      </w:tblGrid>
      <w:tr w:rsidR="00E071D6" w:rsidTr="00E071D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FB49CE" w:rsidP="001D0C96">
            <w:pPr>
              <w:spacing w:after="0" w:line="240" w:lineRule="auto"/>
            </w:pPr>
            <w:r>
              <w:t>GetLocation</w:t>
            </w:r>
            <w:r w:rsidRPr="00FB49CE">
              <w:t>Details</w:t>
            </w:r>
          </w:p>
        </w:tc>
        <w:tc>
          <w:tcPr>
            <w:tcW w:w="4394" w:type="dxa"/>
          </w:tcPr>
          <w:p w:rsidR="00FB49CE" w:rsidRPr="00D84072" w:rsidRDefault="00D84072" w:rsidP="001D0C96">
            <w:pPr>
              <w:spacing w:after="0" w:line="240" w:lineRule="auto"/>
            </w:pPr>
            <w:r w:rsidRPr="00D84072">
              <w:t>Exeptions</w:t>
            </w:r>
            <w:r w:rsidR="00F92D4C">
              <w:t>”</w:t>
            </w:r>
            <w:r w:rsidRPr="00D84072">
              <w:t xml:space="preserve"> ændres til </w:t>
            </w:r>
            <w:r w:rsidR="00F92D4C">
              <w:t>”</w:t>
            </w:r>
            <w:r w:rsidRPr="00D84072">
              <w:t>Exception / Exceptions</w:t>
            </w:r>
            <w:r w:rsidR="00F92D4C">
              <w:t>”</w:t>
            </w:r>
            <w:r w:rsidRPr="00D84072">
              <w:t xml:space="preserve"> </w:t>
            </w:r>
            <w:r w:rsidR="00F92D4C">
              <w:t>–</w:t>
            </w:r>
            <w:r w:rsidRPr="00D84072">
              <w:t xml:space="preserve"> der mangler et </w:t>
            </w:r>
            <w:r w:rsidR="00F92D4C">
              <w:t>”</w:t>
            </w:r>
            <w:r w:rsidRPr="00D84072">
              <w:t>C</w:t>
            </w:r>
            <w:r w:rsidR="00F92D4C">
              <w:t>”</w:t>
            </w:r>
          </w:p>
        </w:tc>
      </w:tr>
      <w:tr w:rsidR="00E071D6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FB49CE" w:rsidP="001D0C96">
            <w:pPr>
              <w:spacing w:after="0" w:line="240" w:lineRule="auto"/>
            </w:pPr>
            <w:r w:rsidRPr="00FB49CE">
              <w:t>GetAvailableCars</w:t>
            </w:r>
          </w:p>
        </w:tc>
        <w:tc>
          <w:tcPr>
            <w:tcW w:w="4394" w:type="dxa"/>
          </w:tcPr>
          <w:p w:rsidR="00E071D6" w:rsidRDefault="00F92D4C" w:rsidP="001D0C96">
            <w:pPr>
              <w:spacing w:after="0" w:line="240" w:lineRule="auto"/>
            </w:pPr>
            <w:r>
              <w:t>”</w:t>
            </w:r>
            <w:r w:rsidR="00D84072" w:rsidRPr="00D84072">
              <w:t>Options</w:t>
            </w:r>
            <w:r>
              <w:t>”</w:t>
            </w:r>
            <w:r w:rsidR="00D84072" w:rsidRPr="00D84072">
              <w:t xml:space="preserve"> ændres til </w:t>
            </w:r>
            <w:r>
              <w:t>”</w:t>
            </w:r>
            <w:r w:rsidR="00D84072" w:rsidRPr="00D84072">
              <w:t>Features</w:t>
            </w:r>
            <w:r>
              <w:t>”</w:t>
            </w:r>
            <w:r w:rsidR="00383022">
              <w:t>, optionId = FeatureId</w:t>
            </w:r>
          </w:p>
        </w:tc>
      </w:tr>
      <w:tr w:rsidR="00E071D6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D84072" w:rsidP="001D0C96">
            <w:pPr>
              <w:spacing w:after="0" w:line="240" w:lineRule="auto"/>
            </w:pPr>
            <w:r>
              <w:t>MakeReservation</w:t>
            </w:r>
          </w:p>
        </w:tc>
        <w:tc>
          <w:tcPr>
            <w:tcW w:w="4394" w:type="dxa"/>
          </w:tcPr>
          <w:p w:rsidR="00D84072" w:rsidRDefault="00F92D4C" w:rsidP="00D84072">
            <w:pPr>
              <w:spacing w:after="0" w:line="240" w:lineRule="auto"/>
            </w:pPr>
            <w:r>
              <w:t>”</w:t>
            </w:r>
            <w:r w:rsidR="00D84072">
              <w:t>extra</w:t>
            </w:r>
            <w:r>
              <w:t>”</w:t>
            </w:r>
            <w:r w:rsidR="00D84072">
              <w:t xml:space="preserve"> ændres til </w:t>
            </w:r>
            <w:r>
              <w:t>”</w:t>
            </w:r>
            <w:r w:rsidR="00D84072">
              <w:t>Extra</w:t>
            </w:r>
            <w:r>
              <w:t>”</w:t>
            </w:r>
          </w:p>
          <w:p w:rsidR="00D84072" w:rsidRDefault="00F92D4C" w:rsidP="00D84072">
            <w:pPr>
              <w:spacing w:after="0" w:line="240" w:lineRule="auto"/>
            </w:pPr>
            <w:r>
              <w:t>”</w:t>
            </w:r>
            <w:r w:rsidR="00D84072">
              <w:t>productId</w:t>
            </w:r>
            <w:r>
              <w:t>”</w:t>
            </w:r>
            <w:r w:rsidR="00D84072">
              <w:t xml:space="preserve"> ændres til </w:t>
            </w:r>
            <w:r>
              <w:t>”</w:t>
            </w:r>
            <w:r w:rsidR="00D84072">
              <w:t>ProductId</w:t>
            </w:r>
            <w:r>
              <w:t>”</w:t>
            </w:r>
          </w:p>
          <w:p w:rsidR="00E071D6" w:rsidRDefault="00F92D4C" w:rsidP="00D84072">
            <w:pPr>
              <w:spacing w:after="0" w:line="240" w:lineRule="auto"/>
            </w:pPr>
            <w:r>
              <w:t>”</w:t>
            </w:r>
            <w:r w:rsidR="00D84072">
              <w:t>Pickdropinfo</w:t>
            </w:r>
            <w:r>
              <w:t>”</w:t>
            </w:r>
            <w:r w:rsidR="00D84072">
              <w:t xml:space="preserve"> ændres til </w:t>
            </w:r>
            <w:r>
              <w:t>”</w:t>
            </w:r>
            <w:r w:rsidR="00D84072">
              <w:t>PickDropInfo</w:t>
            </w:r>
            <w:r>
              <w:t>”</w:t>
            </w:r>
          </w:p>
        </w:tc>
      </w:tr>
      <w:tr w:rsidR="00D77486" w:rsidTr="001D0C96">
        <w:tc>
          <w:tcPr>
            <w:tcW w:w="534" w:type="dxa"/>
          </w:tcPr>
          <w:p w:rsidR="00D77486" w:rsidRDefault="00D77486" w:rsidP="001D0C9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D77486" w:rsidRDefault="00D7748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D77486" w:rsidRDefault="00D77486" w:rsidP="001D0C96">
            <w:pPr>
              <w:spacing w:after="0" w:line="240" w:lineRule="auto"/>
            </w:pPr>
            <w:r>
              <w:t>GetSpecifications</w:t>
            </w:r>
          </w:p>
        </w:tc>
        <w:tc>
          <w:tcPr>
            <w:tcW w:w="4394" w:type="dxa"/>
          </w:tcPr>
          <w:p w:rsidR="00D77486" w:rsidRDefault="00383022" w:rsidP="00D84072">
            <w:pPr>
              <w:spacing w:after="0" w:line="240" w:lineRule="auto"/>
            </w:pPr>
            <w:r>
              <w:t>optionId = FeatureId</w:t>
            </w:r>
          </w:p>
        </w:tc>
      </w:tr>
      <w:tr w:rsidR="00CA4CE2" w:rsidTr="001D0C96">
        <w:tc>
          <w:tcPr>
            <w:tcW w:w="534" w:type="dxa"/>
          </w:tcPr>
          <w:p w:rsidR="00CA4CE2" w:rsidRDefault="00CA4CE2" w:rsidP="001D0C9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CA4CE2" w:rsidRDefault="00CA4CE2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CA4CE2" w:rsidRDefault="00CA4CE2" w:rsidP="001D0C96">
            <w:pPr>
              <w:spacing w:after="0" w:line="240" w:lineRule="auto"/>
            </w:pPr>
            <w:r>
              <w:t>GetCarExtra</w:t>
            </w:r>
          </w:p>
        </w:tc>
        <w:tc>
          <w:tcPr>
            <w:tcW w:w="4394" w:type="dxa"/>
          </w:tcPr>
          <w:p w:rsidR="00CA4CE2" w:rsidRDefault="00CA4CE2" w:rsidP="00CA4CE2">
            <w:pPr>
              <w:spacing w:after="0" w:line="240" w:lineRule="auto"/>
            </w:pPr>
            <w:r>
              <w:t>Ved et af objekterne i RecommendedExtras står pris, min, max og enabled pludselig med småt? Rettet</w:t>
            </w:r>
          </w:p>
          <w:p w:rsidR="00CA4CE2" w:rsidRPr="00CA4CE2" w:rsidRDefault="00CA4CE2" w:rsidP="00CA4CE2">
            <w:pPr>
              <w:spacing w:after="0" w:line="240" w:lineRule="auto"/>
            </w:pPr>
            <w:r>
              <w:t>Recommanded skal ændres til Recommended (stavefejl: a rettes til e) Rettet</w:t>
            </w:r>
          </w:p>
          <w:p w:rsidR="00CA4CE2" w:rsidRDefault="00CA4CE2" w:rsidP="00D84072">
            <w:pPr>
              <w:spacing w:after="0" w:line="240" w:lineRule="auto"/>
            </w:pPr>
          </w:p>
        </w:tc>
      </w:tr>
      <w:tr w:rsidR="00120E70" w:rsidTr="001D0C96">
        <w:tc>
          <w:tcPr>
            <w:tcW w:w="534" w:type="dxa"/>
          </w:tcPr>
          <w:p w:rsidR="00120E70" w:rsidRDefault="00120E70" w:rsidP="001D0C96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120E70" w:rsidRDefault="00120E70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120E70" w:rsidRDefault="00120E70" w:rsidP="001D0C96">
            <w:pPr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GetLocationDetails</w:t>
            </w:r>
          </w:p>
        </w:tc>
        <w:tc>
          <w:tcPr>
            <w:tcW w:w="4394" w:type="dxa"/>
          </w:tcPr>
          <w:p w:rsidR="00120E70" w:rsidRDefault="00120E70" w:rsidP="00CA4CE2">
            <w:pPr>
              <w:spacing w:after="0" w:line="240" w:lineRule="auto"/>
            </w:pPr>
            <w:r>
              <w:t>Lattide og longitude byttet rundt</w:t>
            </w:r>
          </w:p>
        </w:tc>
      </w:tr>
    </w:tbl>
    <w:p w:rsidR="00E071D6" w:rsidRDefault="00E071D6" w:rsidP="00E071D6"/>
    <w:p w:rsidR="00E071D6" w:rsidRDefault="00E071D6" w:rsidP="00E071D6">
      <w:r>
        <w:t>Mindre ændringer (ændringer til eksisterende funktionalitet)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3544"/>
        <w:gridCol w:w="4394"/>
      </w:tblGrid>
      <w:tr w:rsidR="00E071D6" w:rsidTr="001D0C9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lastRenderedPageBreak/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D84072" w:rsidP="001D0C96">
            <w:pPr>
              <w:spacing w:after="0" w:line="240" w:lineRule="auto"/>
            </w:pPr>
            <w:r>
              <w:t>CreateAccount</w:t>
            </w:r>
          </w:p>
        </w:tc>
        <w:tc>
          <w:tcPr>
            <w:tcW w:w="4394" w:type="dxa"/>
          </w:tcPr>
          <w:p w:rsidR="00D84072" w:rsidRPr="00D84072" w:rsidRDefault="00D84072" w:rsidP="00D8407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tilføjet</w:t>
            </w:r>
            <w:proofErr w:type="spellEnd"/>
          </w:p>
          <w:p w:rsidR="00D84072" w:rsidRPr="00D84072" w:rsidRDefault="00D84072" w:rsidP="00D8407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SecretQuestion</w:t>
            </w:r>
            <w:r w:rsidRPr="00D84072">
              <w:rPr>
                <w:lang w:val="en-US"/>
              </w:rPr>
              <w:t>Id</w:t>
            </w:r>
            <w:proofErr w:type="spellEnd"/>
          </w:p>
          <w:p w:rsidR="005B547B" w:rsidRPr="00FB49CE" w:rsidRDefault="00D84072" w:rsidP="00D84072">
            <w:pPr>
              <w:spacing w:after="0" w:line="240" w:lineRule="auto"/>
              <w:rPr>
                <w:lang w:val="en-US"/>
              </w:rPr>
            </w:pPr>
            <w:r w:rsidRPr="00D84072">
              <w:rPr>
                <w:lang w:val="en-US"/>
              </w:rPr>
              <w:t xml:space="preserve">- </w:t>
            </w:r>
            <w:proofErr w:type="spellStart"/>
            <w:r w:rsidRPr="00D84072">
              <w:rPr>
                <w:lang w:val="en-US"/>
              </w:rPr>
              <w:t>SecretQuestionAnswer</w:t>
            </w:r>
            <w:proofErr w:type="spellEnd"/>
          </w:p>
        </w:tc>
      </w:tr>
      <w:tr w:rsidR="00F92D4C" w:rsidRPr="00F92D4C" w:rsidTr="001D0C96">
        <w:tc>
          <w:tcPr>
            <w:tcW w:w="534" w:type="dxa"/>
          </w:tcPr>
          <w:p w:rsidR="00F92D4C" w:rsidRDefault="00F92D4C" w:rsidP="001D0C9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F92D4C" w:rsidRDefault="00F92D4C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F92D4C" w:rsidRDefault="00F92D4C" w:rsidP="001D0C96">
            <w:pPr>
              <w:spacing w:after="0" w:line="240" w:lineRule="auto"/>
            </w:pPr>
            <w:r w:rsidRPr="00FB49CE">
              <w:t>GetAvailableCars</w:t>
            </w:r>
          </w:p>
        </w:tc>
        <w:tc>
          <w:tcPr>
            <w:tcW w:w="4394" w:type="dxa"/>
          </w:tcPr>
          <w:p w:rsidR="00F92D4C" w:rsidRPr="00F92D4C" w:rsidRDefault="00F92D4C" w:rsidP="00D84072">
            <w:pPr>
              <w:spacing w:after="0" w:line="240" w:lineRule="auto"/>
            </w:pPr>
            <w:r w:rsidRPr="00F92D4C">
              <w:t>Input: PickDropInfo tilføjet CarGroupId</w:t>
            </w:r>
          </w:p>
          <w:p w:rsidR="00F92D4C" w:rsidRDefault="00F92D4C" w:rsidP="00D84072">
            <w:pPr>
              <w:spacing w:after="0" w:line="240" w:lineRule="auto"/>
            </w:pPr>
            <w:r>
              <w:t>Output:</w:t>
            </w:r>
            <w:r w:rsidRPr="00F92D4C">
              <w:t xml:space="preserve">CarId = 10-A splittet (productId=10, CargroupId = A), således at carid ikke skal anvendes. </w:t>
            </w:r>
          </w:p>
          <w:p w:rsidR="00F92D4C" w:rsidRPr="00F92D4C" w:rsidRDefault="00F92D4C" w:rsidP="00D84072">
            <w:pPr>
              <w:spacing w:after="0" w:line="240" w:lineRule="auto"/>
            </w:pPr>
            <w:r>
              <w:t>Name ændres til ProductName</w:t>
            </w:r>
          </w:p>
        </w:tc>
      </w:tr>
      <w:tr w:rsidR="00F92D4C" w:rsidRPr="00F92D4C" w:rsidTr="001D0C96">
        <w:tc>
          <w:tcPr>
            <w:tcW w:w="534" w:type="dxa"/>
          </w:tcPr>
          <w:p w:rsidR="00F92D4C" w:rsidRDefault="00F92D4C" w:rsidP="001D0C9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F92D4C" w:rsidRDefault="00F92D4C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F92D4C" w:rsidRPr="00FB49CE" w:rsidRDefault="00F92D4C" w:rsidP="001D0C96">
            <w:pPr>
              <w:spacing w:after="0" w:line="240" w:lineRule="auto"/>
            </w:pPr>
            <w:r>
              <w:t>GetCarExtra</w:t>
            </w:r>
          </w:p>
        </w:tc>
        <w:tc>
          <w:tcPr>
            <w:tcW w:w="4394" w:type="dxa"/>
          </w:tcPr>
          <w:p w:rsidR="00D77486" w:rsidRPr="00F92D4C" w:rsidRDefault="00D77486" w:rsidP="00D77486">
            <w:pPr>
              <w:spacing w:after="0" w:line="240" w:lineRule="auto"/>
            </w:pPr>
            <w:r w:rsidRPr="00F92D4C">
              <w:t>Input: PickDropInfo tilføjet CarGroupId</w:t>
            </w:r>
          </w:p>
          <w:p w:rsidR="00F92D4C" w:rsidRPr="00F92D4C" w:rsidRDefault="00F92D4C" w:rsidP="00D77486">
            <w:pPr>
              <w:spacing w:after="0" w:line="240" w:lineRule="auto"/>
            </w:pPr>
          </w:p>
        </w:tc>
      </w:tr>
      <w:tr w:rsidR="00D77486" w:rsidRPr="00F92D4C" w:rsidTr="001D0C96">
        <w:tc>
          <w:tcPr>
            <w:tcW w:w="534" w:type="dxa"/>
          </w:tcPr>
          <w:p w:rsidR="00D77486" w:rsidRDefault="00D77486" w:rsidP="001D0C9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D77486" w:rsidRDefault="00D7748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D77486" w:rsidRDefault="00D77486" w:rsidP="001D0C96">
            <w:pPr>
              <w:spacing w:after="0" w:line="240" w:lineRule="auto"/>
            </w:pPr>
            <w:r>
              <w:t>MakeReservation</w:t>
            </w:r>
          </w:p>
        </w:tc>
        <w:tc>
          <w:tcPr>
            <w:tcW w:w="4394" w:type="dxa"/>
          </w:tcPr>
          <w:p w:rsidR="00D77486" w:rsidRPr="00F92D4C" w:rsidRDefault="00D77486" w:rsidP="00D77486">
            <w:pPr>
              <w:spacing w:after="0" w:line="240" w:lineRule="auto"/>
            </w:pPr>
            <w:r w:rsidRPr="00F92D4C">
              <w:t>Input: PickDropInfo tilføjet CarGroupId</w:t>
            </w:r>
          </w:p>
          <w:p w:rsidR="00D77486" w:rsidRPr="00F92D4C" w:rsidRDefault="00D77486" w:rsidP="00D84072">
            <w:pPr>
              <w:spacing w:after="0" w:line="240" w:lineRule="auto"/>
            </w:pPr>
          </w:p>
        </w:tc>
      </w:tr>
    </w:tbl>
    <w:p w:rsidR="00E071D6" w:rsidRPr="00F92D4C" w:rsidRDefault="00E071D6" w:rsidP="00E071D6"/>
    <w:p w:rsidR="00E071D6" w:rsidRPr="00E071D6" w:rsidRDefault="00E071D6" w:rsidP="00E071D6">
      <w:r>
        <w:t>Ny funktionalitet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3544"/>
        <w:gridCol w:w="4394"/>
      </w:tblGrid>
      <w:tr w:rsidR="00E071D6" w:rsidTr="001D0C9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D84072" w:rsidP="001D0C96">
            <w:pPr>
              <w:spacing w:after="0" w:line="240" w:lineRule="auto"/>
            </w:pPr>
            <w:r>
              <w:t>Login</w:t>
            </w:r>
          </w:p>
        </w:tc>
        <w:tc>
          <w:tcPr>
            <w:tcW w:w="4394" w:type="dxa"/>
          </w:tcPr>
          <w:p w:rsidR="00E071D6" w:rsidRDefault="001C392C" w:rsidP="001D0C96">
            <w:pPr>
              <w:spacing w:after="0" w:line="240" w:lineRule="auto"/>
            </w:pPr>
            <w:r>
              <w:t>Følger i version 1.0.5.0</w:t>
            </w:r>
          </w:p>
        </w:tc>
      </w:tr>
      <w:tr w:rsidR="00E071D6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D84072" w:rsidP="001D0C96">
            <w:pPr>
              <w:spacing w:after="0" w:line="240" w:lineRule="auto"/>
            </w:pPr>
            <w:r>
              <w:t>Updateprice</w:t>
            </w:r>
          </w:p>
        </w:tc>
        <w:tc>
          <w:tcPr>
            <w:tcW w:w="4394" w:type="dxa"/>
          </w:tcPr>
          <w:p w:rsidR="00E071D6" w:rsidRDefault="00D77486" w:rsidP="001D0C96">
            <w:pPr>
              <w:spacing w:after="0" w:line="240" w:lineRule="auto"/>
            </w:pPr>
            <w:r>
              <w:t>Forslag implementeret</w:t>
            </w:r>
          </w:p>
        </w:tc>
      </w:tr>
      <w:tr w:rsidR="00E071D6" w:rsidRPr="00403F0B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403F0B" w:rsidP="001D0C96">
            <w:pPr>
              <w:spacing w:after="0" w:line="240" w:lineRule="auto"/>
            </w:pPr>
            <w:r w:rsidRPr="00403F0B">
              <w:t>GetCarFleet</w:t>
            </w:r>
          </w:p>
        </w:tc>
        <w:tc>
          <w:tcPr>
            <w:tcW w:w="4394" w:type="dxa"/>
          </w:tcPr>
          <w:p w:rsidR="00E071D6" w:rsidRPr="00403F0B" w:rsidRDefault="001C392C" w:rsidP="00C910CC">
            <w:pPr>
              <w:spacing w:after="0" w:line="240" w:lineRule="auto"/>
              <w:rPr>
                <w:lang w:val="en-US"/>
              </w:rPr>
            </w:pPr>
            <w:r>
              <w:t>Følger i version 1.0.5.0</w:t>
            </w:r>
            <w:bookmarkStart w:id="0" w:name="_GoBack"/>
            <w:bookmarkEnd w:id="0"/>
          </w:p>
        </w:tc>
      </w:tr>
      <w:tr w:rsidR="00E071D6" w:rsidRPr="00C910CC" w:rsidTr="001D0C96">
        <w:tc>
          <w:tcPr>
            <w:tcW w:w="534" w:type="dxa"/>
          </w:tcPr>
          <w:p w:rsidR="00E071D6" w:rsidRPr="00C910CC" w:rsidRDefault="00E071D6" w:rsidP="001D0C96">
            <w:pPr>
              <w:spacing w:after="0" w:line="240" w:lineRule="auto"/>
              <w:jc w:val="center"/>
              <w:rPr>
                <w:lang w:val="en-US"/>
              </w:rPr>
            </w:pPr>
            <w:r w:rsidRPr="00C910CC"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E071D6" w:rsidRPr="00C910CC" w:rsidRDefault="00E071D6" w:rsidP="001D0C9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44" w:type="dxa"/>
          </w:tcPr>
          <w:p w:rsidR="00E071D6" w:rsidRPr="00C910CC" w:rsidRDefault="00D84072" w:rsidP="001D0C96">
            <w:pPr>
              <w:spacing w:after="0" w:line="240" w:lineRule="auto"/>
              <w:rPr>
                <w:lang w:val="en-US"/>
              </w:rPr>
            </w:pPr>
            <w:proofErr w:type="spellStart"/>
            <w:r w:rsidRPr="00D84072">
              <w:rPr>
                <w:lang w:val="en-US"/>
              </w:rPr>
              <w:t>GetBookings</w:t>
            </w:r>
            <w:proofErr w:type="spellEnd"/>
            <w:r w:rsidRPr="00D84072">
              <w:rPr>
                <w:lang w:val="en-US"/>
              </w:rPr>
              <w:t>(</w:t>
            </w:r>
            <w:proofErr w:type="spellStart"/>
            <w:r w:rsidRPr="00D84072">
              <w:rPr>
                <w:lang w:val="en-US"/>
              </w:rPr>
              <w:t>customerId</w:t>
            </w:r>
            <w:proofErr w:type="spellEnd"/>
            <w:r w:rsidRPr="00D84072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:rsidR="00E071D6" w:rsidRPr="001C392C" w:rsidRDefault="001C392C" w:rsidP="001D0C96">
            <w:pPr>
              <w:spacing w:after="0" w:line="240" w:lineRule="auto"/>
            </w:pPr>
            <w:r>
              <w:t>Hvilke informationer skal returneres her, reservationnr og hvad mere?</w:t>
            </w:r>
          </w:p>
        </w:tc>
      </w:tr>
      <w:tr w:rsidR="00D84072" w:rsidRPr="00C910CC" w:rsidTr="001D0C96">
        <w:tc>
          <w:tcPr>
            <w:tcW w:w="534" w:type="dxa"/>
          </w:tcPr>
          <w:p w:rsidR="00D84072" w:rsidRPr="00C910CC" w:rsidRDefault="00D84072" w:rsidP="001D0C9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:rsidR="00D84072" w:rsidRPr="00C910CC" w:rsidRDefault="00D84072" w:rsidP="001D0C9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44" w:type="dxa"/>
          </w:tcPr>
          <w:p w:rsidR="00D84072" w:rsidRPr="00D84072" w:rsidRDefault="00D84072" w:rsidP="001D0C96">
            <w:pPr>
              <w:spacing w:after="0" w:line="240" w:lineRule="auto"/>
              <w:rPr>
                <w:lang w:val="en-US"/>
              </w:rPr>
            </w:pPr>
            <w:proofErr w:type="spellStart"/>
            <w:r w:rsidRPr="00D84072">
              <w:rPr>
                <w:lang w:val="en-US"/>
              </w:rPr>
              <w:t>GetCarSpecifications</w:t>
            </w:r>
            <w:proofErr w:type="spellEnd"/>
          </w:p>
        </w:tc>
        <w:tc>
          <w:tcPr>
            <w:tcW w:w="4394" w:type="dxa"/>
          </w:tcPr>
          <w:p w:rsidR="00D84072" w:rsidRDefault="00D84072" w:rsidP="001D0C96">
            <w:pPr>
              <w:spacing w:after="0" w:line="240" w:lineRule="auto"/>
            </w:pPr>
            <w:r>
              <w:t>Se release note 1.0.3.0</w:t>
            </w:r>
          </w:p>
        </w:tc>
      </w:tr>
      <w:tr w:rsidR="00D84072" w:rsidRPr="00C910CC" w:rsidTr="001D0C96">
        <w:tc>
          <w:tcPr>
            <w:tcW w:w="534" w:type="dxa"/>
          </w:tcPr>
          <w:p w:rsidR="00D84072" w:rsidRDefault="00D84072" w:rsidP="001D0C96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:rsidR="00D84072" w:rsidRPr="00C910CC" w:rsidRDefault="00D84072" w:rsidP="001D0C9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44" w:type="dxa"/>
          </w:tcPr>
          <w:p w:rsidR="00D84072" w:rsidRPr="00D84072" w:rsidRDefault="00D84072" w:rsidP="001D0C9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394" w:type="dxa"/>
          </w:tcPr>
          <w:p w:rsidR="00D84072" w:rsidRDefault="00D84072" w:rsidP="001D0C96">
            <w:pPr>
              <w:spacing w:after="0" w:line="240" w:lineRule="auto"/>
            </w:pPr>
          </w:p>
        </w:tc>
      </w:tr>
    </w:tbl>
    <w:p w:rsidR="002B1106" w:rsidRPr="00C910CC" w:rsidRDefault="002B1106" w:rsidP="002B1106">
      <w:pPr>
        <w:spacing w:after="0" w:line="240" w:lineRule="auto"/>
        <w:rPr>
          <w:lang w:val="en-US"/>
        </w:rPr>
      </w:pPr>
    </w:p>
    <w:p w:rsidR="008A16F0" w:rsidRPr="00C910CC" w:rsidRDefault="008A16F0" w:rsidP="002B1106">
      <w:pPr>
        <w:spacing w:after="0" w:line="240" w:lineRule="auto"/>
        <w:rPr>
          <w:lang w:val="en-US"/>
        </w:rPr>
      </w:pPr>
    </w:p>
    <w:sectPr w:rsidR="008A16F0" w:rsidRPr="00C910CC" w:rsidSect="006A4011">
      <w:headerReference w:type="default" r:id="rId9"/>
      <w:footerReference w:type="default" r:id="rId10"/>
      <w:pgSz w:w="11907" w:h="16840" w:code="9"/>
      <w:pgMar w:top="1985" w:right="1134" w:bottom="1134" w:left="113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AD0" w:rsidRDefault="00244AD0" w:rsidP="006A3B1C">
      <w:r>
        <w:separator/>
      </w:r>
    </w:p>
  </w:endnote>
  <w:endnote w:type="continuationSeparator" w:id="0">
    <w:p w:rsidR="00244AD0" w:rsidRDefault="00244AD0" w:rsidP="006A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A95" w:rsidRPr="000F1F16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  <w:lang w:val="en-US"/>
      </w:rPr>
    </w:pPr>
    <w:r w:rsidRPr="00B03C66">
      <w:rPr>
        <w:noProof/>
        <w:sz w:val="16"/>
        <w:szCs w:val="16"/>
        <w:lang w:val="en-US"/>
      </w:rPr>
      <w:t>GoApplicate</w:t>
    </w:r>
    <w:r w:rsidR="002A7AA4">
      <w:rPr>
        <w:sz w:val="16"/>
        <w:szCs w:val="16"/>
        <w:lang w:val="en-US"/>
      </w:rPr>
      <w:t xml:space="preserve"> A/S</w:t>
    </w:r>
    <w:r w:rsidR="002A7AA4">
      <w:rPr>
        <w:sz w:val="16"/>
        <w:szCs w:val="16"/>
        <w:lang w:val="en-US"/>
      </w:rPr>
      <w:tab/>
      <w:t>Phone:</w:t>
    </w:r>
    <w:r w:rsidR="002A7AA4">
      <w:rPr>
        <w:sz w:val="16"/>
        <w:szCs w:val="16"/>
        <w:lang w:val="en-US"/>
      </w:rPr>
      <w:tab/>
    </w:r>
    <w:r w:rsidRPr="000F1F16">
      <w:rPr>
        <w:sz w:val="16"/>
        <w:szCs w:val="16"/>
        <w:lang w:val="en-US"/>
      </w:rPr>
      <w:t>+45 8743 3400</w:t>
    </w:r>
    <w:r w:rsidRPr="000F1F16">
      <w:rPr>
        <w:sz w:val="16"/>
        <w:szCs w:val="16"/>
        <w:lang w:val="en-US"/>
      </w:rPr>
      <w:tab/>
    </w:r>
    <w:hyperlink r:id="rId1" w:history="1">
      <w:r w:rsidRPr="003022F7">
        <w:rPr>
          <w:rStyle w:val="Hyperlink"/>
          <w:sz w:val="16"/>
          <w:szCs w:val="16"/>
          <w:lang w:val="en-US"/>
        </w:rPr>
        <w:t>www.GoApplicate.com</w:t>
      </w:r>
    </w:hyperlink>
  </w:p>
  <w:p w:rsidR="00EB5A95" w:rsidRPr="006A4011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</w:rPr>
    </w:pPr>
    <w:r>
      <w:rPr>
        <w:sz w:val="16"/>
        <w:szCs w:val="16"/>
      </w:rPr>
      <w:t>Lyshøjen 6</w:t>
    </w:r>
    <w:r>
      <w:rPr>
        <w:sz w:val="16"/>
        <w:szCs w:val="16"/>
      </w:rPr>
      <w:tab/>
      <w:t xml:space="preserve">Fax: </w:t>
    </w:r>
    <w:r w:rsidR="002A7AA4">
      <w:rPr>
        <w:sz w:val="16"/>
        <w:szCs w:val="16"/>
      </w:rPr>
      <w:tab/>
    </w:r>
    <w:r w:rsidRPr="006A4011">
      <w:rPr>
        <w:sz w:val="16"/>
        <w:szCs w:val="16"/>
      </w:rPr>
      <w:t>+45 8743 3419</w:t>
    </w:r>
    <w:r w:rsidRPr="006A4011">
      <w:rPr>
        <w:sz w:val="16"/>
        <w:szCs w:val="16"/>
      </w:rPr>
      <w:tab/>
    </w:r>
    <w:hyperlink r:id="rId2" w:history="1">
      <w:r w:rsidRPr="003022F7">
        <w:rPr>
          <w:rStyle w:val="Hyperlink"/>
          <w:sz w:val="16"/>
          <w:szCs w:val="16"/>
        </w:rPr>
        <w:t>info@GoApplicate.com</w:t>
      </w:r>
    </w:hyperlink>
  </w:p>
  <w:p w:rsidR="00EB5A95" w:rsidRPr="006A4011" w:rsidRDefault="00EB5A95" w:rsidP="00EB5A95">
    <w:pPr>
      <w:pStyle w:val="Footer"/>
      <w:tabs>
        <w:tab w:val="clear" w:pos="4680"/>
        <w:tab w:val="clear" w:pos="9360"/>
        <w:tab w:val="left" w:pos="3119"/>
        <w:tab w:val="left" w:pos="3261"/>
        <w:tab w:val="left" w:pos="3828"/>
        <w:tab w:val="left" w:pos="6237"/>
      </w:tabs>
      <w:ind w:left="1701" w:right="-709"/>
      <w:rPr>
        <w:sz w:val="16"/>
        <w:szCs w:val="16"/>
      </w:rPr>
    </w:pPr>
    <w:r w:rsidRPr="006A4011">
      <w:rPr>
        <w:sz w:val="16"/>
        <w:szCs w:val="16"/>
      </w:rPr>
      <w:t>DK -8520 Lystrup</w:t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>
      <w:rPr>
        <w:sz w:val="16"/>
        <w:szCs w:val="16"/>
      </w:rPr>
      <w:tab/>
      <w:t>cvr/vat</w:t>
    </w:r>
    <w:r w:rsidRPr="00EB5A95">
      <w:rPr>
        <w:sz w:val="16"/>
        <w:szCs w:val="16"/>
      </w:rPr>
      <w:t xml:space="preserve"> n</w:t>
    </w:r>
    <w:r w:rsidRPr="00EB5A95">
      <w:rPr>
        <w:sz w:val="16"/>
        <w:szCs w:val="16"/>
        <w:vertAlign w:val="superscript"/>
      </w:rPr>
      <w:t>o</w:t>
    </w:r>
    <w:r w:rsidRPr="00EB5A95">
      <w:rPr>
        <w:sz w:val="16"/>
        <w:szCs w:val="16"/>
      </w:rPr>
      <w:t>25 377 699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AD0" w:rsidRDefault="00244AD0" w:rsidP="006A3B1C">
      <w:r>
        <w:separator/>
      </w:r>
    </w:p>
  </w:footnote>
  <w:footnote w:type="continuationSeparator" w:id="0">
    <w:p w:rsidR="00244AD0" w:rsidRDefault="00244AD0" w:rsidP="006A3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706" w:rsidRDefault="002B1106" w:rsidP="00853706">
    <w:pPr>
      <w:pStyle w:val="Header"/>
      <w:tabs>
        <w:tab w:val="clear" w:pos="4680"/>
        <w:tab w:val="clear" w:pos="9360"/>
        <w:tab w:val="left" w:pos="3225"/>
      </w:tabs>
    </w:pPr>
    <w:r>
      <w:rPr>
        <w:noProof/>
        <w:lang w:eastAsia="da-D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4032885</wp:posOffset>
          </wp:positionH>
          <wp:positionV relativeFrom="paragraph">
            <wp:posOffset>111760</wp:posOffset>
          </wp:positionV>
          <wp:extent cx="2284730" cy="694690"/>
          <wp:effectExtent l="0" t="0" r="1270" b="0"/>
          <wp:wrapNone/>
          <wp:docPr id="1" name="Picture 1" descr="GoApplicate 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Applicate logo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3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5370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1E"/>
    <w:rsid w:val="00026865"/>
    <w:rsid w:val="00027C22"/>
    <w:rsid w:val="00064108"/>
    <w:rsid w:val="00076A42"/>
    <w:rsid w:val="000A4300"/>
    <w:rsid w:val="000B7F23"/>
    <w:rsid w:val="000F1F16"/>
    <w:rsid w:val="00107419"/>
    <w:rsid w:val="00120E70"/>
    <w:rsid w:val="001C392C"/>
    <w:rsid w:val="001D3AFD"/>
    <w:rsid w:val="00225DA2"/>
    <w:rsid w:val="00244AD0"/>
    <w:rsid w:val="00256617"/>
    <w:rsid w:val="002A7AA4"/>
    <w:rsid w:val="002B1106"/>
    <w:rsid w:val="003212DC"/>
    <w:rsid w:val="00334AB3"/>
    <w:rsid w:val="00372F05"/>
    <w:rsid w:val="003765F6"/>
    <w:rsid w:val="00383022"/>
    <w:rsid w:val="00387F1B"/>
    <w:rsid w:val="003904FB"/>
    <w:rsid w:val="00403F0B"/>
    <w:rsid w:val="00457A14"/>
    <w:rsid w:val="004E76E6"/>
    <w:rsid w:val="005026A7"/>
    <w:rsid w:val="00531A39"/>
    <w:rsid w:val="005B547B"/>
    <w:rsid w:val="005C5CF5"/>
    <w:rsid w:val="0063527A"/>
    <w:rsid w:val="00646A48"/>
    <w:rsid w:val="006A15C1"/>
    <w:rsid w:val="006A3B1C"/>
    <w:rsid w:val="006A4011"/>
    <w:rsid w:val="006A549E"/>
    <w:rsid w:val="006B2846"/>
    <w:rsid w:val="006D2ED6"/>
    <w:rsid w:val="006F388D"/>
    <w:rsid w:val="00705924"/>
    <w:rsid w:val="0071239C"/>
    <w:rsid w:val="00750F84"/>
    <w:rsid w:val="00753CCC"/>
    <w:rsid w:val="0076651D"/>
    <w:rsid w:val="00784B39"/>
    <w:rsid w:val="007E164A"/>
    <w:rsid w:val="007E76EB"/>
    <w:rsid w:val="00825A38"/>
    <w:rsid w:val="00853706"/>
    <w:rsid w:val="008A16F0"/>
    <w:rsid w:val="008F672C"/>
    <w:rsid w:val="00964D7C"/>
    <w:rsid w:val="009E459F"/>
    <w:rsid w:val="00A24073"/>
    <w:rsid w:val="00A83983"/>
    <w:rsid w:val="00A97D9A"/>
    <w:rsid w:val="00B00DA1"/>
    <w:rsid w:val="00B03C66"/>
    <w:rsid w:val="00B81062"/>
    <w:rsid w:val="00B91996"/>
    <w:rsid w:val="00BC1C4F"/>
    <w:rsid w:val="00BC353A"/>
    <w:rsid w:val="00BD0358"/>
    <w:rsid w:val="00BE03E0"/>
    <w:rsid w:val="00C910CC"/>
    <w:rsid w:val="00CA4CE2"/>
    <w:rsid w:val="00D2672F"/>
    <w:rsid w:val="00D34776"/>
    <w:rsid w:val="00D77486"/>
    <w:rsid w:val="00D84072"/>
    <w:rsid w:val="00D8541E"/>
    <w:rsid w:val="00D8765B"/>
    <w:rsid w:val="00D96CA4"/>
    <w:rsid w:val="00DF7E11"/>
    <w:rsid w:val="00E071D6"/>
    <w:rsid w:val="00E477E7"/>
    <w:rsid w:val="00EB5A95"/>
    <w:rsid w:val="00EC73E9"/>
    <w:rsid w:val="00F862B6"/>
    <w:rsid w:val="00F92D4C"/>
    <w:rsid w:val="00FA229E"/>
    <w:rsid w:val="00FB49CE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355019-3B2C-4D93-AB6A-1C11E39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Calibri" w:hAnsi="Helvetic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06"/>
    <w:pPr>
      <w:spacing w:after="200" w:line="276" w:lineRule="auto"/>
    </w:pPr>
    <w:rPr>
      <w:rFonts w:ascii="Calibri" w:hAnsi="Calibri"/>
      <w:sz w:val="22"/>
      <w:szCs w:val="22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B1C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6A3B1C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1C"/>
    <w:rPr>
      <w:rFonts w:ascii="Tahoma" w:hAnsi="Tahoma" w:cs="Tahoma"/>
      <w:sz w:val="16"/>
      <w:szCs w:val="16"/>
      <w:lang w:val="da-DK"/>
    </w:rPr>
  </w:style>
  <w:style w:type="character" w:styleId="Hyperlink">
    <w:name w:val="Hyperlink"/>
    <w:basedOn w:val="DefaultParagraphFont"/>
    <w:rsid w:val="006A3B1C"/>
    <w:rPr>
      <w:color w:val="0000FF"/>
      <w:u w:val="single"/>
    </w:rPr>
  </w:style>
  <w:style w:type="table" w:styleId="TableGrid">
    <w:name w:val="Table Grid"/>
    <w:basedOn w:val="TableNormal"/>
    <w:uiPriority w:val="59"/>
    <w:rsid w:val="002B1106"/>
    <w:rPr>
      <w:rFonts w:ascii="Calibri" w:hAnsi="Calibri"/>
      <w:sz w:val="22"/>
      <w:szCs w:val="22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106"/>
    <w:rPr>
      <w:rFonts w:asciiTheme="majorHAnsi" w:eastAsiaTheme="majorEastAsia" w:hAnsiTheme="majorHAnsi" w:cstheme="majorBidi"/>
      <w:b/>
      <w:bCs/>
      <w:kern w:val="32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2B1106"/>
    <w:rPr>
      <w:rFonts w:asciiTheme="majorHAnsi" w:eastAsiaTheme="majorEastAsia" w:hAnsiTheme="majorHAnsi" w:cstheme="majorBidi"/>
      <w:b/>
      <w:bCs/>
      <w:i/>
      <w:iCs/>
      <w:sz w:val="28"/>
      <w:szCs w:val="2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GoApplicate.com" TargetMode="External"/><Relationship Id="rId1" Type="http://schemas.openxmlformats.org/officeDocument/2006/relationships/hyperlink" Target="http://www.GoApplic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2000.000.00%20GoApplicate%20internt\Templates\Brev%20m.%20logo%20m.%20adresse%20i%20bun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054B47EF1A34E85ACEB8EDE95D400" ma:contentTypeVersion="0" ma:contentTypeDescription="Create a new document." ma:contentTypeScope="" ma:versionID="214562172a90ea692e6f3bbf58c632d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38224-E3EE-4C55-8809-C1818412DD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BE129ED-2288-48D6-A0F6-A7D10D14B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DA28223-5B5C-4812-B915-8DDE09BBBB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 m. logo m. adresse i bund.dotx</Template>
  <TotalTime>266</TotalTime>
  <Pages>2</Pages>
  <Words>267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GoApplicate A/S</Company>
  <LinksUpToDate>false</LinksUpToDate>
  <CharactersWithSpaces>1899</CharactersWithSpaces>
  <SharedDoc>false</SharedDoc>
  <HLinks>
    <vt:vector size="12" baseType="variant">
      <vt:variant>
        <vt:i4>1376311</vt:i4>
      </vt:variant>
      <vt:variant>
        <vt:i4>3</vt:i4>
      </vt:variant>
      <vt:variant>
        <vt:i4>0</vt:i4>
      </vt:variant>
      <vt:variant>
        <vt:i4>5</vt:i4>
      </vt:variant>
      <vt:variant>
        <vt:lpwstr>mailto:info@unigate.dk</vt:lpwstr>
      </vt:variant>
      <vt:variant>
        <vt:lpwstr/>
      </vt:variant>
      <vt:variant>
        <vt:i4>7864424</vt:i4>
      </vt:variant>
      <vt:variant>
        <vt:i4>0</vt:i4>
      </vt:variant>
      <vt:variant>
        <vt:i4>0</vt:i4>
      </vt:variant>
      <vt:variant>
        <vt:i4>5</vt:i4>
      </vt:variant>
      <vt:variant>
        <vt:lpwstr>http://www.unigate.dk/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Skydt</dc:creator>
  <cp:lastModifiedBy>Claus Skydt</cp:lastModifiedBy>
  <cp:revision>6</cp:revision>
  <cp:lastPrinted>2015-05-07T10:05:00Z</cp:lastPrinted>
  <dcterms:created xsi:type="dcterms:W3CDTF">2015-05-21T10:56:00Z</dcterms:created>
  <dcterms:modified xsi:type="dcterms:W3CDTF">2015-06-02T12:08:00Z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0x0101008B7054B47EF1A34E85ACEB8EDE95D400</vt:lpwstr>
  </property>
</Properties>
</file>