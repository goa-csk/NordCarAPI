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06" w:rsidRDefault="002B1106" w:rsidP="002B1106">
      <w:pPr>
        <w:pStyle w:val="Heading1"/>
        <w:spacing w:before="0" w:after="0" w:line="360" w:lineRule="auto"/>
      </w:pPr>
      <w:r>
        <w:t>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88"/>
        <w:gridCol w:w="1609"/>
        <w:gridCol w:w="1602"/>
        <w:gridCol w:w="1609"/>
        <w:gridCol w:w="1607"/>
      </w:tblGrid>
      <w:tr w:rsidR="002B1106" w:rsidTr="00065CF1">
        <w:tc>
          <w:tcPr>
            <w:tcW w:w="9778" w:type="dxa"/>
            <w:gridSpan w:val="6"/>
          </w:tcPr>
          <w:p w:rsidR="002B1106" w:rsidRDefault="001D3AFD" w:rsidP="002B1106">
            <w:pPr>
              <w:spacing w:after="0" w:line="240" w:lineRule="auto"/>
            </w:pPr>
            <w:r>
              <w:t>EuropCar – WEB-API</w:t>
            </w:r>
          </w:p>
        </w:tc>
      </w:tr>
      <w:tr w:rsidR="002B1106" w:rsidTr="00E071D6">
        <w:tc>
          <w:tcPr>
            <w:tcW w:w="1629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Dokument</w:t>
            </w:r>
          </w:p>
        </w:tc>
        <w:tc>
          <w:tcPr>
            <w:tcW w:w="1629" w:type="dxa"/>
          </w:tcPr>
          <w:p w:rsidR="002B1106" w:rsidRDefault="002B1106" w:rsidP="00E071D6">
            <w:pPr>
              <w:spacing w:after="0" w:line="240" w:lineRule="auto"/>
              <w:jc w:val="center"/>
            </w:pP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Release dato</w:t>
            </w:r>
          </w:p>
        </w:tc>
        <w:tc>
          <w:tcPr>
            <w:tcW w:w="1630" w:type="dxa"/>
          </w:tcPr>
          <w:p w:rsidR="00BE03E0" w:rsidRDefault="00CD3FA6" w:rsidP="00E071D6">
            <w:pPr>
              <w:spacing w:after="0" w:line="240" w:lineRule="auto"/>
              <w:jc w:val="center"/>
            </w:pPr>
            <w:r>
              <w:t>22</w:t>
            </w:r>
            <w:r w:rsidR="00F92D4C">
              <w:t>-06</w:t>
            </w:r>
            <w:r w:rsidR="001D3AFD">
              <w:t>-2015</w:t>
            </w: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Version</w:t>
            </w:r>
          </w:p>
        </w:tc>
        <w:tc>
          <w:tcPr>
            <w:tcW w:w="1630" w:type="dxa"/>
          </w:tcPr>
          <w:p w:rsidR="002B1106" w:rsidRDefault="00CD3FA6" w:rsidP="002B1106">
            <w:pPr>
              <w:spacing w:after="0" w:line="240" w:lineRule="auto"/>
            </w:pPr>
            <w:r>
              <w:t>1.0.8</w:t>
            </w:r>
            <w:r w:rsidR="001D3AFD">
              <w:t>.0</w:t>
            </w:r>
          </w:p>
        </w:tc>
      </w:tr>
      <w:tr w:rsidR="00E071D6" w:rsidRPr="00D84072" w:rsidTr="009837A5">
        <w:tc>
          <w:tcPr>
            <w:tcW w:w="9778" w:type="dxa"/>
            <w:gridSpan w:val="6"/>
          </w:tcPr>
          <w:p w:rsidR="00D84072" w:rsidRPr="00D84072" w:rsidRDefault="00D84072" w:rsidP="00FB49CE">
            <w:pPr>
              <w:spacing w:after="0" w:line="240" w:lineRule="auto"/>
            </w:pPr>
          </w:p>
          <w:p w:rsidR="00FB49CE" w:rsidRPr="00D84072" w:rsidRDefault="00FB49CE" w:rsidP="00FB49CE">
            <w:pPr>
              <w:spacing w:after="0" w:line="240" w:lineRule="auto"/>
            </w:pPr>
          </w:p>
        </w:tc>
      </w:tr>
    </w:tbl>
    <w:p w:rsidR="002B1106" w:rsidRPr="00D84072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Godkendelser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198"/>
        <w:gridCol w:w="3344"/>
        <w:gridCol w:w="1429"/>
      </w:tblGrid>
      <w:tr w:rsidR="002B1106" w:rsidTr="00E071D6">
        <w:tc>
          <w:tcPr>
            <w:tcW w:w="166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Navn</w:t>
            </w:r>
          </w:p>
        </w:tc>
        <w:tc>
          <w:tcPr>
            <w:tcW w:w="3402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Signatur</w:t>
            </w:r>
          </w:p>
        </w:tc>
        <w:tc>
          <w:tcPr>
            <w:tcW w:w="144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Dato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Udarbejdet af</w:t>
            </w:r>
          </w:p>
        </w:tc>
        <w:tc>
          <w:tcPr>
            <w:tcW w:w="3260" w:type="dxa"/>
          </w:tcPr>
          <w:p w:rsidR="002B1106" w:rsidRDefault="001D3AFD" w:rsidP="002B1106">
            <w:pPr>
              <w:spacing w:after="0" w:line="240" w:lineRule="auto"/>
            </w:pPr>
            <w:r>
              <w:t>CSK</w:t>
            </w: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CD3FA6" w:rsidP="002B1106">
            <w:pPr>
              <w:spacing w:after="0" w:line="240" w:lineRule="auto"/>
            </w:pPr>
            <w:r>
              <w:t>22</w:t>
            </w:r>
            <w:r w:rsidR="00D77486">
              <w:t>-06</w:t>
            </w:r>
            <w:r w:rsidR="001D3AFD">
              <w:t>-2015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Review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Godkendt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</w:tbl>
    <w:p w:rsidR="002B1106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Revisions Historie</w:t>
      </w:r>
    </w:p>
    <w:p w:rsidR="00E071D6" w:rsidRPr="00E071D6" w:rsidRDefault="00E071D6" w:rsidP="00E071D6">
      <w:r>
        <w:t>Reference kan være til bug# eller lign. For identifikation af enkelte opgave.</w:t>
      </w:r>
    </w:p>
    <w:p w:rsidR="00E071D6" w:rsidRDefault="00E071D6" w:rsidP="00E071D6">
      <w:r>
        <w:t>Fejlrettelser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72"/>
        <w:gridCol w:w="3490"/>
        <w:gridCol w:w="4336"/>
      </w:tblGrid>
      <w:tr w:rsidR="00E071D6" w:rsidTr="00E071D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FB49CE" w:rsidRPr="00D84072" w:rsidRDefault="00FB49CE" w:rsidP="001D0C96">
            <w:pPr>
              <w:spacing w:after="0" w:line="240" w:lineRule="auto"/>
            </w:pPr>
          </w:p>
        </w:tc>
      </w:tr>
    </w:tbl>
    <w:p w:rsidR="005B1C4E" w:rsidRDefault="005B1C4E" w:rsidP="00E071D6"/>
    <w:p w:rsidR="00E071D6" w:rsidRDefault="00E071D6" w:rsidP="00E071D6">
      <w:r>
        <w:t>Mindre ændringer (ændringer til eksisterende funktionalitet)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38"/>
        <w:gridCol w:w="3062"/>
        <w:gridCol w:w="4020"/>
      </w:tblGrid>
      <w:tr w:rsidR="00E071D6" w:rsidTr="003F2F9B">
        <w:tc>
          <w:tcPr>
            <w:tcW w:w="509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2038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062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020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3F2F9B">
        <w:tc>
          <w:tcPr>
            <w:tcW w:w="509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38" w:type="dxa"/>
          </w:tcPr>
          <w:p w:rsidR="003F2F9B" w:rsidRDefault="003F2F9B" w:rsidP="003F2F9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83"/>
            </w:tblGrid>
            <w:tr w:rsidR="003F2F9B">
              <w:trPr>
                <w:trHeight w:val="110"/>
              </w:trPr>
              <w:tc>
                <w:tcPr>
                  <w:tcW w:w="0" w:type="auto"/>
                </w:tcPr>
                <w:p w:rsidR="003F2F9B" w:rsidRDefault="00CD3FA6" w:rsidP="003F2F9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GetFleet</w:t>
                  </w:r>
                </w:p>
              </w:tc>
            </w:tr>
          </w:tbl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062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3F2F9B" w:rsidRDefault="003F2F9B" w:rsidP="003F2F9B">
            <w:pPr>
              <w:pStyle w:val="Default"/>
            </w:pPr>
          </w:p>
          <w:p w:rsidR="005B547B" w:rsidRPr="00FB49CE" w:rsidRDefault="00CD3FA6" w:rsidP="003F2F9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</w:t>
            </w:r>
            <w:proofErr w:type="spellEnd"/>
            <w:r>
              <w:rPr>
                <w:lang w:val="en-US"/>
              </w:rPr>
              <w:t xml:space="preserve"> same </w:t>
            </w:r>
            <w:proofErr w:type="spellStart"/>
            <w:r>
              <w:rPr>
                <w:lang w:val="en-US"/>
              </w:rPr>
              <w:t>som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Getcarspecification</w:t>
            </w:r>
            <w:proofErr w:type="spellEnd"/>
            <w:r>
              <w:rPr>
                <w:lang w:val="en-US"/>
              </w:rPr>
              <w:t>(“”,””)</w:t>
            </w:r>
          </w:p>
        </w:tc>
      </w:tr>
      <w:tr w:rsidR="00CD3FA6" w:rsidRPr="00CD3FA6" w:rsidTr="003F2F9B">
        <w:tc>
          <w:tcPr>
            <w:tcW w:w="509" w:type="dxa"/>
          </w:tcPr>
          <w:p w:rsidR="00CD3FA6" w:rsidRDefault="00CD3FA6" w:rsidP="001D0C9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38" w:type="dxa"/>
          </w:tcPr>
          <w:p w:rsidR="00CD3FA6" w:rsidRDefault="00CD3FA6" w:rsidP="003F2F9B">
            <w:pPr>
              <w:pStyle w:val="Default"/>
            </w:pPr>
            <w:r>
              <w:t>GetBookings</w:t>
            </w:r>
          </w:p>
        </w:tc>
        <w:tc>
          <w:tcPr>
            <w:tcW w:w="3062" w:type="dxa"/>
          </w:tcPr>
          <w:p w:rsidR="00CD3FA6" w:rsidRDefault="00CD3FA6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CD3FA6" w:rsidRDefault="00CD3FA6" w:rsidP="003F2F9B">
            <w:pPr>
              <w:pStyle w:val="Default"/>
              <w:rPr>
                <w:lang w:val="en-GB"/>
              </w:rPr>
            </w:pPr>
            <w:proofErr w:type="spellStart"/>
            <w:r w:rsidRPr="00CD3FA6">
              <w:rPr>
                <w:lang w:val="en-GB"/>
              </w:rPr>
              <w:t>Returnere</w:t>
            </w:r>
            <w:proofErr w:type="spellEnd"/>
            <w:r w:rsidRPr="00CD3FA6">
              <w:rPr>
                <w:lang w:val="en-GB"/>
              </w:rPr>
              <w:t xml:space="preserve"> </w:t>
            </w:r>
            <w:proofErr w:type="spellStart"/>
            <w:r w:rsidRPr="00CD3FA6">
              <w:rPr>
                <w:lang w:val="en-GB"/>
              </w:rPr>
              <w:t>det</w:t>
            </w:r>
            <w:proofErr w:type="spellEnd"/>
            <w:r w:rsidRPr="00CD3FA6">
              <w:rPr>
                <w:lang w:val="en-GB"/>
              </w:rPr>
              <w:t xml:space="preserve"> same </w:t>
            </w:r>
            <w:proofErr w:type="spellStart"/>
            <w:r w:rsidRPr="00CD3FA6">
              <w:rPr>
                <w:lang w:val="en-GB"/>
              </w:rPr>
              <w:t>som</w:t>
            </w:r>
            <w:proofErr w:type="spellEnd"/>
            <w:r w:rsidRPr="00CD3FA6">
              <w:rPr>
                <w:lang w:val="en-GB"/>
              </w:rPr>
              <w:t xml:space="preserve"> </w:t>
            </w:r>
            <w:proofErr w:type="spellStart"/>
            <w:r w:rsidRPr="00CD3FA6">
              <w:rPr>
                <w:lang w:val="en-GB"/>
              </w:rPr>
              <w:t>Searchbookings</w:t>
            </w:r>
            <w:proofErr w:type="spellEnd"/>
          </w:p>
          <w:p w:rsidR="00CD3FA6" w:rsidRPr="00CD3FA6" w:rsidRDefault="00CD3FA6" w:rsidP="00CD3FA6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lang w:val="en-GB"/>
              </w:rPr>
            </w:pPr>
            <w:r w:rsidRPr="00CD3FA6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Reservationno = {resno} </w:t>
            </w:r>
          </w:p>
          <w:p w:rsidR="00CD3FA6" w:rsidRPr="00CD3FA6" w:rsidRDefault="00CD3FA6" w:rsidP="00CD3FA6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lang w:val="en-GB"/>
              </w:rPr>
            </w:pPr>
            <w:r w:rsidRPr="00CD3FA6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Email = ”” </w:t>
            </w:r>
          </w:p>
          <w:p w:rsidR="00CD3FA6" w:rsidRPr="00CD3FA6" w:rsidRDefault="00CD3FA6" w:rsidP="00CD3FA6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lang w:val="en-GB"/>
              </w:rPr>
            </w:pPr>
            <w:r w:rsidRPr="00CD3FA6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Da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=”” </w:t>
            </w:r>
          </w:p>
          <w:p w:rsidR="00CD3FA6" w:rsidRPr="00CD3FA6" w:rsidRDefault="00CD3FA6" w:rsidP="00CD3FA6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=”” </w:t>
            </w:r>
          </w:p>
          <w:p w:rsidR="00CD3FA6" w:rsidRDefault="00CD3FA6" w:rsidP="00CD3FA6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CustomerNo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=”” </w:t>
            </w:r>
          </w:p>
          <w:p w:rsidR="00CD3FA6" w:rsidRPr="00CD3FA6" w:rsidRDefault="00CD3FA6" w:rsidP="003F2F9B">
            <w:pPr>
              <w:pStyle w:val="Default"/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E071D6" w:rsidRPr="00CD3FA6" w:rsidRDefault="00E071D6" w:rsidP="00E071D6">
      <w:pPr>
        <w:rPr>
          <w:lang w:val="en-GB"/>
        </w:rPr>
      </w:pPr>
    </w:p>
    <w:p w:rsidR="00E071D6" w:rsidRPr="00E071D6" w:rsidRDefault="00E071D6" w:rsidP="00E071D6">
      <w:r>
        <w:t>Ny funktionalitet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72"/>
        <w:gridCol w:w="3490"/>
        <w:gridCol w:w="4336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E071D6" w:rsidRDefault="00E071D6" w:rsidP="001D0C96">
            <w:pPr>
              <w:spacing w:after="0" w:line="240" w:lineRule="auto"/>
            </w:pPr>
          </w:p>
        </w:tc>
      </w:tr>
    </w:tbl>
    <w:p w:rsidR="002B1106" w:rsidRPr="00C910CC" w:rsidRDefault="002B1106" w:rsidP="002B1106">
      <w:pPr>
        <w:spacing w:after="0" w:line="240" w:lineRule="auto"/>
        <w:rPr>
          <w:lang w:val="en-US"/>
        </w:rPr>
      </w:pPr>
    </w:p>
    <w:p w:rsidR="008A16F0" w:rsidRPr="00C910CC" w:rsidRDefault="008A16F0" w:rsidP="002B1106">
      <w:pPr>
        <w:spacing w:after="0" w:line="240" w:lineRule="auto"/>
        <w:rPr>
          <w:lang w:val="en-US"/>
        </w:rPr>
      </w:pPr>
    </w:p>
    <w:sectPr w:rsidR="008A16F0" w:rsidRPr="00C910CC" w:rsidSect="006A4011">
      <w:headerReference w:type="default" r:id="rId9"/>
      <w:footerReference w:type="default" r:id="rId10"/>
      <w:pgSz w:w="11907" w:h="16840" w:code="9"/>
      <w:pgMar w:top="1985" w:right="1134" w:bottom="1134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C2A" w:rsidRDefault="00D02C2A" w:rsidP="006A3B1C">
      <w:r>
        <w:separator/>
      </w:r>
    </w:p>
  </w:endnote>
  <w:endnote w:type="continuationSeparator" w:id="0">
    <w:p w:rsidR="00D02C2A" w:rsidRDefault="00D02C2A" w:rsidP="006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5" w:rsidRPr="000F1F16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  <w:lang w:val="en-US"/>
      </w:rPr>
    </w:pPr>
    <w:r w:rsidRPr="00B03C66">
      <w:rPr>
        <w:noProof/>
        <w:sz w:val="16"/>
        <w:szCs w:val="16"/>
        <w:lang w:val="en-US"/>
      </w:rPr>
      <w:t>GoApplicate</w:t>
    </w:r>
    <w:r w:rsidR="002A7AA4">
      <w:rPr>
        <w:sz w:val="16"/>
        <w:szCs w:val="16"/>
        <w:lang w:val="en-US"/>
      </w:rPr>
      <w:t xml:space="preserve"> A/S</w:t>
    </w:r>
    <w:r w:rsidR="002A7AA4">
      <w:rPr>
        <w:sz w:val="16"/>
        <w:szCs w:val="16"/>
        <w:lang w:val="en-US"/>
      </w:rPr>
      <w:tab/>
      <w:t>Phone:</w:t>
    </w:r>
    <w:r w:rsidR="002A7AA4">
      <w:rPr>
        <w:sz w:val="16"/>
        <w:szCs w:val="16"/>
        <w:lang w:val="en-US"/>
      </w:rPr>
      <w:tab/>
    </w:r>
    <w:r w:rsidRPr="000F1F16">
      <w:rPr>
        <w:sz w:val="16"/>
        <w:szCs w:val="16"/>
        <w:lang w:val="en-US"/>
      </w:rPr>
      <w:t>+45 8743 3400</w:t>
    </w:r>
    <w:r w:rsidRPr="000F1F16">
      <w:rPr>
        <w:sz w:val="16"/>
        <w:szCs w:val="16"/>
        <w:lang w:val="en-US"/>
      </w:rPr>
      <w:tab/>
    </w:r>
    <w:r w:rsidR="00D02C2A">
      <w:fldChar w:fldCharType="begin"/>
    </w:r>
    <w:r w:rsidR="00D02C2A" w:rsidRPr="00CD3FA6">
      <w:rPr>
        <w:lang w:val="en-GB"/>
      </w:rPr>
      <w:instrText xml:space="preserve"> HYPERLINK "http://www.GoApplicate.com" </w:instrText>
    </w:r>
    <w:r w:rsidR="00D02C2A">
      <w:fldChar w:fldCharType="separate"/>
    </w:r>
    <w:r w:rsidRPr="003022F7">
      <w:rPr>
        <w:rStyle w:val="Hyperlink"/>
        <w:sz w:val="16"/>
        <w:szCs w:val="16"/>
        <w:lang w:val="en-US"/>
      </w:rPr>
      <w:t>www.GoApplicate.com</w:t>
    </w:r>
    <w:r w:rsidR="00D02C2A">
      <w:rPr>
        <w:rStyle w:val="Hyperlink"/>
        <w:sz w:val="16"/>
        <w:szCs w:val="16"/>
        <w:lang w:val="en-US"/>
      </w:rPr>
      <w:fldChar w:fldCharType="end"/>
    </w:r>
  </w:p>
  <w:p w:rsidR="00EB5A95" w:rsidRPr="006A4011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</w:rPr>
    </w:pPr>
    <w:r>
      <w:rPr>
        <w:sz w:val="16"/>
        <w:szCs w:val="16"/>
      </w:rPr>
      <w:t>Lyshøjen 6</w:t>
    </w:r>
    <w:r>
      <w:rPr>
        <w:sz w:val="16"/>
        <w:szCs w:val="16"/>
      </w:rPr>
      <w:tab/>
      <w:t xml:space="preserve">Fax: </w:t>
    </w:r>
    <w:r w:rsidR="002A7AA4">
      <w:rPr>
        <w:sz w:val="16"/>
        <w:szCs w:val="16"/>
      </w:rPr>
      <w:tab/>
    </w:r>
    <w:r w:rsidRPr="006A4011">
      <w:rPr>
        <w:sz w:val="16"/>
        <w:szCs w:val="16"/>
      </w:rPr>
      <w:t>+45 8743 3419</w:t>
    </w:r>
    <w:r w:rsidRPr="006A4011">
      <w:rPr>
        <w:sz w:val="16"/>
        <w:szCs w:val="16"/>
      </w:rPr>
      <w:tab/>
    </w:r>
    <w:hyperlink r:id="rId1" w:history="1">
      <w:r w:rsidRPr="003022F7">
        <w:rPr>
          <w:rStyle w:val="Hyperlink"/>
          <w:sz w:val="16"/>
          <w:szCs w:val="16"/>
        </w:rPr>
        <w:t>info@GoApplicate.com</w:t>
      </w:r>
    </w:hyperlink>
  </w:p>
  <w:p w:rsidR="00EB5A95" w:rsidRPr="006A4011" w:rsidRDefault="00EB5A95" w:rsidP="00EB5A95">
    <w:pPr>
      <w:pStyle w:val="Footer"/>
      <w:tabs>
        <w:tab w:val="clear" w:pos="4680"/>
        <w:tab w:val="clear" w:pos="9360"/>
        <w:tab w:val="left" w:pos="3119"/>
        <w:tab w:val="left" w:pos="3261"/>
        <w:tab w:val="left" w:pos="3828"/>
        <w:tab w:val="left" w:pos="6237"/>
      </w:tabs>
      <w:ind w:left="1701" w:right="-709"/>
      <w:rPr>
        <w:sz w:val="16"/>
        <w:szCs w:val="16"/>
      </w:rPr>
    </w:pPr>
    <w:r w:rsidRPr="006A4011">
      <w:rPr>
        <w:sz w:val="16"/>
        <w:szCs w:val="16"/>
      </w:rPr>
      <w:t>DK -8520 Lystrup</w:t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>
      <w:rPr>
        <w:sz w:val="16"/>
        <w:szCs w:val="16"/>
      </w:rPr>
      <w:tab/>
      <w:t>cvr/vat</w:t>
    </w:r>
    <w:r w:rsidRPr="00EB5A95">
      <w:rPr>
        <w:sz w:val="16"/>
        <w:szCs w:val="16"/>
      </w:rPr>
      <w:t xml:space="preserve"> n</w:t>
    </w:r>
    <w:r w:rsidRPr="00EB5A95">
      <w:rPr>
        <w:sz w:val="16"/>
        <w:szCs w:val="16"/>
        <w:vertAlign w:val="superscript"/>
      </w:rPr>
      <w:t>o</w:t>
    </w:r>
    <w:r w:rsidRPr="00EB5A95">
      <w:rPr>
        <w:sz w:val="16"/>
        <w:szCs w:val="16"/>
      </w:rPr>
      <w:t>25 377 699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C2A" w:rsidRDefault="00D02C2A" w:rsidP="006A3B1C">
      <w:r>
        <w:separator/>
      </w:r>
    </w:p>
  </w:footnote>
  <w:footnote w:type="continuationSeparator" w:id="0">
    <w:p w:rsidR="00D02C2A" w:rsidRDefault="00D02C2A" w:rsidP="006A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706" w:rsidRDefault="002B1106" w:rsidP="00853706">
    <w:pPr>
      <w:pStyle w:val="Header"/>
      <w:tabs>
        <w:tab w:val="clear" w:pos="4680"/>
        <w:tab w:val="clear" w:pos="9360"/>
        <w:tab w:val="left" w:pos="3225"/>
      </w:tabs>
    </w:pPr>
    <w:r>
      <w:rPr>
        <w:noProof/>
        <w:lang w:eastAsia="da-D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4032885</wp:posOffset>
          </wp:positionH>
          <wp:positionV relativeFrom="paragraph">
            <wp:posOffset>111760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370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E"/>
    <w:rsid w:val="00026865"/>
    <w:rsid w:val="00027C22"/>
    <w:rsid w:val="00064108"/>
    <w:rsid w:val="00076A42"/>
    <w:rsid w:val="000A4300"/>
    <w:rsid w:val="000B7F23"/>
    <w:rsid w:val="000F1F16"/>
    <w:rsid w:val="00107419"/>
    <w:rsid w:val="00120E70"/>
    <w:rsid w:val="001C392C"/>
    <w:rsid w:val="001D3AFD"/>
    <w:rsid w:val="00225DA2"/>
    <w:rsid w:val="00244AD0"/>
    <w:rsid w:val="00256617"/>
    <w:rsid w:val="002A7AA4"/>
    <w:rsid w:val="002B1106"/>
    <w:rsid w:val="003212DC"/>
    <w:rsid w:val="00334AB3"/>
    <w:rsid w:val="00372F05"/>
    <w:rsid w:val="003765F6"/>
    <w:rsid w:val="00383022"/>
    <w:rsid w:val="00387F1B"/>
    <w:rsid w:val="003904FB"/>
    <w:rsid w:val="003A7330"/>
    <w:rsid w:val="003F2F9B"/>
    <w:rsid w:val="00403F0B"/>
    <w:rsid w:val="00457A14"/>
    <w:rsid w:val="004E76E6"/>
    <w:rsid w:val="005026A7"/>
    <w:rsid w:val="00531A39"/>
    <w:rsid w:val="005B1C4E"/>
    <w:rsid w:val="005B547B"/>
    <w:rsid w:val="005C5CF5"/>
    <w:rsid w:val="0063527A"/>
    <w:rsid w:val="00646A48"/>
    <w:rsid w:val="006A15C1"/>
    <w:rsid w:val="006A3B1C"/>
    <w:rsid w:val="006A4011"/>
    <w:rsid w:val="006A549E"/>
    <w:rsid w:val="006B2846"/>
    <w:rsid w:val="006D2ED6"/>
    <w:rsid w:val="006F388D"/>
    <w:rsid w:val="00705924"/>
    <w:rsid w:val="0071239C"/>
    <w:rsid w:val="00750F84"/>
    <w:rsid w:val="00753CCC"/>
    <w:rsid w:val="0076651D"/>
    <w:rsid w:val="00784B39"/>
    <w:rsid w:val="007E164A"/>
    <w:rsid w:val="007E76EB"/>
    <w:rsid w:val="00825A38"/>
    <w:rsid w:val="00853706"/>
    <w:rsid w:val="008A16F0"/>
    <w:rsid w:val="008F672C"/>
    <w:rsid w:val="00964D7C"/>
    <w:rsid w:val="009C3459"/>
    <w:rsid w:val="009E459F"/>
    <w:rsid w:val="00A24073"/>
    <w:rsid w:val="00A83983"/>
    <w:rsid w:val="00A97D9A"/>
    <w:rsid w:val="00B00DA1"/>
    <w:rsid w:val="00B03C66"/>
    <w:rsid w:val="00B81062"/>
    <w:rsid w:val="00B91996"/>
    <w:rsid w:val="00BC1C4F"/>
    <w:rsid w:val="00BC353A"/>
    <w:rsid w:val="00BD0358"/>
    <w:rsid w:val="00BE03E0"/>
    <w:rsid w:val="00C910CC"/>
    <w:rsid w:val="00CA4CE2"/>
    <w:rsid w:val="00CD3FA6"/>
    <w:rsid w:val="00D02C2A"/>
    <w:rsid w:val="00D2672F"/>
    <w:rsid w:val="00D34776"/>
    <w:rsid w:val="00D77486"/>
    <w:rsid w:val="00D84072"/>
    <w:rsid w:val="00D8541E"/>
    <w:rsid w:val="00D8765B"/>
    <w:rsid w:val="00D96CA4"/>
    <w:rsid w:val="00DF7E11"/>
    <w:rsid w:val="00E071D6"/>
    <w:rsid w:val="00E477E7"/>
    <w:rsid w:val="00EB5A95"/>
    <w:rsid w:val="00EC73E9"/>
    <w:rsid w:val="00F862B6"/>
    <w:rsid w:val="00F92D4C"/>
    <w:rsid w:val="00FA229E"/>
    <w:rsid w:val="00FB49CE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55019-3B2C-4D93-AB6A-1C11E39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06"/>
    <w:pPr>
      <w:spacing w:after="200" w:line="276" w:lineRule="auto"/>
    </w:pPr>
    <w:rPr>
      <w:rFonts w:ascii="Calibri" w:hAnsi="Calibri"/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B1C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6A3B1C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1C"/>
    <w:rPr>
      <w:rFonts w:ascii="Tahoma" w:hAnsi="Tahoma" w:cs="Tahoma"/>
      <w:sz w:val="16"/>
      <w:szCs w:val="16"/>
      <w:lang w:val="da-DK"/>
    </w:rPr>
  </w:style>
  <w:style w:type="character" w:styleId="Hyperlink">
    <w:name w:val="Hyperlink"/>
    <w:basedOn w:val="DefaultParagraphFont"/>
    <w:rsid w:val="006A3B1C"/>
    <w:rPr>
      <w:color w:val="0000FF"/>
      <w:u w:val="single"/>
    </w:rPr>
  </w:style>
  <w:style w:type="table" w:styleId="TableGrid">
    <w:name w:val="Table Grid"/>
    <w:basedOn w:val="TableNormal"/>
    <w:uiPriority w:val="59"/>
    <w:rsid w:val="002B1106"/>
    <w:rPr>
      <w:rFonts w:ascii="Calibri" w:hAnsi="Calibri"/>
      <w:sz w:val="22"/>
      <w:szCs w:val="22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06"/>
    <w:rPr>
      <w:rFonts w:asciiTheme="majorHAnsi" w:eastAsiaTheme="majorEastAsia" w:hAnsiTheme="majorHAnsi" w:cstheme="majorBidi"/>
      <w:b/>
      <w:bCs/>
      <w:kern w:val="32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B1106"/>
    <w:rPr>
      <w:rFonts w:asciiTheme="majorHAnsi" w:eastAsiaTheme="majorEastAsia" w:hAnsiTheme="majorHAnsi" w:cstheme="majorBidi"/>
      <w:b/>
      <w:bCs/>
      <w:i/>
      <w:iCs/>
      <w:sz w:val="28"/>
      <w:szCs w:val="28"/>
      <w:lang w:val="da-DK"/>
    </w:rPr>
  </w:style>
  <w:style w:type="paragraph" w:customStyle="1" w:styleId="Default">
    <w:name w:val="Default"/>
    <w:rsid w:val="003F2F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a-DK"/>
    </w:rPr>
  </w:style>
  <w:style w:type="paragraph" w:styleId="NormalWeb">
    <w:name w:val="Normal (Web)"/>
    <w:basedOn w:val="Normal"/>
    <w:uiPriority w:val="99"/>
    <w:semiHidden/>
    <w:unhideWhenUsed/>
    <w:rsid w:val="00CD3FA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Applic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2000.000.00%20GoApplicate%20internt\Templates\Brev%20m.%20logo%20m.%20adresse%20i%20b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054B47EF1A34E85ACEB8EDE95D400" ma:contentTypeVersion="0" ma:contentTypeDescription="Create a new document." ma:contentTypeScope="" ma:versionID="214562172a90ea692e6f3bbf58c632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DA28223-5B5C-4812-B915-8DDE09BBB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129ED-2288-48D6-A0F6-A7D10D14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838224-E3EE-4C55-8809-C1818412DD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 m. logo m. adresse i bund.dotx</Template>
  <TotalTime>1</TotalTime>
  <Pages>1</Pages>
  <Words>96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GoApplicate A/S</Company>
  <LinksUpToDate>false</LinksUpToDate>
  <CharactersWithSpaces>681</CharactersWithSpaces>
  <SharedDoc>false</SharedDoc>
  <HLinks>
    <vt:vector size="12" baseType="variant"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>mailto:info@unigate.dk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http://www.unigate.dk/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Skydt</dc:creator>
  <cp:lastModifiedBy>Claus Skydt</cp:lastModifiedBy>
  <cp:revision>2</cp:revision>
  <cp:lastPrinted>2015-05-07T10:05:00Z</cp:lastPrinted>
  <dcterms:created xsi:type="dcterms:W3CDTF">2015-06-22T07:32:00Z</dcterms:created>
  <dcterms:modified xsi:type="dcterms:W3CDTF">2015-06-22T07:32:00Z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0x0101008B7054B47EF1A34E85ACEB8EDE95D400</vt:lpwstr>
  </property>
</Properties>
</file>