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06" w:rsidRDefault="002B1106" w:rsidP="002B1106">
      <w:pPr>
        <w:pStyle w:val="Heading1"/>
        <w:spacing w:before="0" w:after="0" w:line="360" w:lineRule="auto"/>
      </w:pPr>
      <w:r>
        <w:t>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88"/>
        <w:gridCol w:w="1609"/>
        <w:gridCol w:w="1602"/>
        <w:gridCol w:w="1609"/>
        <w:gridCol w:w="1607"/>
      </w:tblGrid>
      <w:tr w:rsidR="002B1106" w:rsidTr="00065CF1">
        <w:tc>
          <w:tcPr>
            <w:tcW w:w="9778" w:type="dxa"/>
            <w:gridSpan w:val="6"/>
          </w:tcPr>
          <w:p w:rsidR="002B1106" w:rsidRDefault="001D3AFD" w:rsidP="002B1106">
            <w:pPr>
              <w:spacing w:after="0" w:line="240" w:lineRule="auto"/>
            </w:pPr>
            <w:r>
              <w:t>EuropCar – WEB-API</w:t>
            </w:r>
          </w:p>
        </w:tc>
      </w:tr>
      <w:tr w:rsidR="002B1106" w:rsidTr="00E071D6">
        <w:tc>
          <w:tcPr>
            <w:tcW w:w="1629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Dokument</w:t>
            </w:r>
          </w:p>
        </w:tc>
        <w:tc>
          <w:tcPr>
            <w:tcW w:w="1629" w:type="dxa"/>
          </w:tcPr>
          <w:p w:rsidR="002B1106" w:rsidRDefault="002B1106" w:rsidP="00E071D6">
            <w:pPr>
              <w:spacing w:after="0" w:line="240" w:lineRule="auto"/>
              <w:jc w:val="center"/>
            </w:pP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Release dato</w:t>
            </w:r>
          </w:p>
        </w:tc>
        <w:tc>
          <w:tcPr>
            <w:tcW w:w="1630" w:type="dxa"/>
          </w:tcPr>
          <w:p w:rsidR="00BE03E0" w:rsidRDefault="00F94735" w:rsidP="00E071D6">
            <w:pPr>
              <w:spacing w:after="0" w:line="240" w:lineRule="auto"/>
              <w:jc w:val="center"/>
            </w:pPr>
            <w:r>
              <w:t>12</w:t>
            </w:r>
            <w:r w:rsidR="00482D2C">
              <w:t>-08</w:t>
            </w:r>
            <w:r w:rsidR="001D3AFD">
              <w:t>-2015</w:t>
            </w: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Version</w:t>
            </w:r>
          </w:p>
        </w:tc>
        <w:tc>
          <w:tcPr>
            <w:tcW w:w="1630" w:type="dxa"/>
          </w:tcPr>
          <w:p w:rsidR="002B1106" w:rsidRDefault="00482D2C" w:rsidP="002B1106">
            <w:pPr>
              <w:spacing w:after="0" w:line="240" w:lineRule="auto"/>
            </w:pPr>
            <w:r>
              <w:t>1.1.1</w:t>
            </w:r>
            <w:r w:rsidR="001D3AFD">
              <w:t>.0</w:t>
            </w:r>
          </w:p>
        </w:tc>
      </w:tr>
      <w:tr w:rsidR="00E071D6" w:rsidRPr="00482D2C" w:rsidTr="009837A5">
        <w:tc>
          <w:tcPr>
            <w:tcW w:w="9778" w:type="dxa"/>
            <w:gridSpan w:val="6"/>
          </w:tcPr>
          <w:p w:rsidR="00D84072" w:rsidRPr="00482D2C" w:rsidRDefault="00482D2C" w:rsidP="00FB49CE">
            <w:pPr>
              <w:spacing w:after="0" w:line="240" w:lineRule="auto"/>
              <w:rPr>
                <w:lang w:val="en-GB"/>
              </w:rPr>
            </w:pPr>
            <w:r w:rsidRPr="00482D2C">
              <w:rPr>
                <w:lang w:val="en-GB"/>
              </w:rPr>
              <w:t>Booking status</w:t>
            </w:r>
          </w:p>
          <w:p w:rsidR="00482D2C" w:rsidRPr="00482D2C" w:rsidRDefault="00482D2C" w:rsidP="00FB49CE">
            <w:pPr>
              <w:spacing w:after="0" w:line="240" w:lineRule="auto"/>
              <w:rPr>
                <w:lang w:val="en-GB"/>
              </w:rPr>
            </w:pPr>
          </w:p>
          <w:p w:rsidR="00FB49CE" w:rsidRPr="00482D2C" w:rsidRDefault="00FB49CE" w:rsidP="00FB49CE">
            <w:pPr>
              <w:spacing w:after="0" w:line="240" w:lineRule="auto"/>
              <w:rPr>
                <w:lang w:val="en-GB"/>
              </w:rPr>
            </w:pPr>
          </w:p>
        </w:tc>
      </w:tr>
    </w:tbl>
    <w:p w:rsidR="002B1106" w:rsidRPr="00482D2C" w:rsidRDefault="002B1106" w:rsidP="002B1106">
      <w:pPr>
        <w:spacing w:after="0" w:line="240" w:lineRule="auto"/>
        <w:rPr>
          <w:lang w:val="en-GB"/>
        </w:rPr>
      </w:pPr>
    </w:p>
    <w:p w:rsidR="002B1106" w:rsidRDefault="002B1106" w:rsidP="002B1106">
      <w:pPr>
        <w:pStyle w:val="Heading2"/>
        <w:spacing w:before="0" w:after="0" w:line="360" w:lineRule="auto"/>
      </w:pPr>
      <w:r>
        <w:t>Godkendelser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198"/>
        <w:gridCol w:w="3344"/>
        <w:gridCol w:w="1429"/>
      </w:tblGrid>
      <w:tr w:rsidR="002B1106" w:rsidTr="00E071D6">
        <w:tc>
          <w:tcPr>
            <w:tcW w:w="166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Navn</w:t>
            </w:r>
          </w:p>
        </w:tc>
        <w:tc>
          <w:tcPr>
            <w:tcW w:w="3402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Signatur</w:t>
            </w:r>
          </w:p>
        </w:tc>
        <w:tc>
          <w:tcPr>
            <w:tcW w:w="144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Dato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Udarbejdet af</w:t>
            </w:r>
          </w:p>
        </w:tc>
        <w:tc>
          <w:tcPr>
            <w:tcW w:w="3260" w:type="dxa"/>
          </w:tcPr>
          <w:p w:rsidR="002B1106" w:rsidRDefault="001D3AFD" w:rsidP="002B1106">
            <w:pPr>
              <w:spacing w:after="0" w:line="240" w:lineRule="auto"/>
            </w:pPr>
            <w:r>
              <w:t>CSK</w:t>
            </w: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F94735" w:rsidP="002B1106">
            <w:pPr>
              <w:spacing w:after="0" w:line="240" w:lineRule="auto"/>
            </w:pPr>
            <w:r>
              <w:t>12</w:t>
            </w:r>
            <w:r w:rsidR="00482D2C">
              <w:t>-08</w:t>
            </w:r>
            <w:r w:rsidR="001D3AFD">
              <w:t>-2015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Review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Godkendt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</w:tbl>
    <w:p w:rsidR="002B1106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Revisions Historie</w:t>
      </w:r>
    </w:p>
    <w:p w:rsidR="00E071D6" w:rsidRPr="00E071D6" w:rsidRDefault="00E071D6" w:rsidP="00E071D6">
      <w:r>
        <w:t>Reference kan være til bug# eller lign. For identifikation af enkelte opgave.</w:t>
      </w:r>
    </w:p>
    <w:p w:rsidR="00E071D6" w:rsidRDefault="00E071D6" w:rsidP="00E071D6">
      <w:r>
        <w:t>Fejlrettelser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1843"/>
        <w:gridCol w:w="3295"/>
        <w:gridCol w:w="3984"/>
      </w:tblGrid>
      <w:tr w:rsidR="00E071D6" w:rsidTr="00E071D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3E7B3B" w:rsidP="001D0C96">
            <w:pPr>
              <w:spacing w:after="0" w:line="240" w:lineRule="auto"/>
            </w:pPr>
            <w:r>
              <w:t>GetAvaialableCars</w:t>
            </w:r>
          </w:p>
        </w:tc>
        <w:tc>
          <w:tcPr>
            <w:tcW w:w="3544" w:type="dxa"/>
          </w:tcPr>
          <w:p w:rsidR="00E071D6" w:rsidRDefault="003E7B3B" w:rsidP="001D0C96">
            <w:pPr>
              <w:spacing w:after="0" w:line="240" w:lineRule="auto"/>
            </w:pPr>
            <w:r>
              <w:t>Mail Malte vedr. samme produktnummer</w:t>
            </w:r>
          </w:p>
        </w:tc>
        <w:tc>
          <w:tcPr>
            <w:tcW w:w="4394" w:type="dxa"/>
          </w:tcPr>
          <w:p w:rsidR="00FB49CE" w:rsidRPr="00D84072" w:rsidRDefault="003E7B3B" w:rsidP="001D0C96">
            <w:pPr>
              <w:spacing w:after="0" w:line="240" w:lineRule="auto"/>
            </w:pPr>
            <w:r>
              <w:t>Produkt nummeret er ikke unique</w:t>
            </w:r>
            <w:bookmarkStart w:id="0" w:name="_GoBack"/>
            <w:bookmarkEnd w:id="0"/>
          </w:p>
        </w:tc>
      </w:tr>
    </w:tbl>
    <w:p w:rsidR="005B1C4E" w:rsidRDefault="005B1C4E" w:rsidP="00E071D6"/>
    <w:p w:rsidR="00E071D6" w:rsidRDefault="00E071D6" w:rsidP="00E071D6">
      <w:r>
        <w:t>Mindre ændringer (ændringer til eksisterende funktionalitet)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038"/>
        <w:gridCol w:w="3062"/>
        <w:gridCol w:w="4020"/>
      </w:tblGrid>
      <w:tr w:rsidR="00E071D6" w:rsidTr="003F2F9B">
        <w:tc>
          <w:tcPr>
            <w:tcW w:w="509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2038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062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020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CD3FA6" w:rsidRPr="00CD3FA6" w:rsidTr="003F2F9B">
        <w:tc>
          <w:tcPr>
            <w:tcW w:w="509" w:type="dxa"/>
          </w:tcPr>
          <w:p w:rsidR="00CD3FA6" w:rsidRDefault="00CD3FA6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CD3FA6" w:rsidRDefault="00987C29" w:rsidP="003F2F9B">
            <w:pPr>
              <w:pStyle w:val="Default"/>
            </w:pPr>
            <w:r>
              <w:t>MakeReservation</w:t>
            </w:r>
          </w:p>
        </w:tc>
        <w:tc>
          <w:tcPr>
            <w:tcW w:w="3062" w:type="dxa"/>
          </w:tcPr>
          <w:p w:rsidR="00CD3FA6" w:rsidRDefault="00CD3FA6" w:rsidP="001D0C96">
            <w:pPr>
              <w:spacing w:after="0" w:line="240" w:lineRule="auto"/>
            </w:pPr>
          </w:p>
        </w:tc>
        <w:tc>
          <w:tcPr>
            <w:tcW w:w="4020" w:type="dxa"/>
          </w:tcPr>
          <w:p w:rsidR="00CD3FA6" w:rsidRPr="00987C29" w:rsidRDefault="00482D2C" w:rsidP="00987C29">
            <w:pPr>
              <w:pStyle w:val="NormalWeb"/>
              <w:spacing w:before="0" w:beforeAutospacing="0" w:after="0" w:afterAutospacing="0"/>
            </w:pPr>
            <w:r>
              <w:t>BookStatus tilføjet input,</w:t>
            </w:r>
            <w:r w:rsidR="008E66B8">
              <w:t>forklaring se evt API doc.</w:t>
            </w:r>
          </w:p>
        </w:tc>
      </w:tr>
      <w:tr w:rsidR="009F17C2" w:rsidRPr="00CD3FA6" w:rsidTr="003F2F9B">
        <w:tc>
          <w:tcPr>
            <w:tcW w:w="509" w:type="dxa"/>
          </w:tcPr>
          <w:p w:rsidR="009F17C2" w:rsidRDefault="009F17C2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9F17C2" w:rsidRDefault="009F17C2" w:rsidP="003F2F9B">
            <w:pPr>
              <w:pStyle w:val="Default"/>
            </w:pPr>
            <w:r>
              <w:t>GetAvaialableCars</w:t>
            </w:r>
          </w:p>
        </w:tc>
        <w:tc>
          <w:tcPr>
            <w:tcW w:w="3062" w:type="dxa"/>
          </w:tcPr>
          <w:p w:rsidR="009F17C2" w:rsidRDefault="009F17C2" w:rsidP="001D0C96">
            <w:pPr>
              <w:spacing w:after="0" w:line="240" w:lineRule="auto"/>
            </w:pPr>
          </w:p>
        </w:tc>
        <w:tc>
          <w:tcPr>
            <w:tcW w:w="4020" w:type="dxa"/>
          </w:tcPr>
          <w:p w:rsidR="009F17C2" w:rsidRDefault="009F17C2" w:rsidP="00987C29">
            <w:pPr>
              <w:pStyle w:val="NormalWeb"/>
              <w:spacing w:before="0" w:beforeAutospacing="0" w:after="0" w:afterAutospacing="0"/>
            </w:pPr>
            <w:r>
              <w:t>BookStatus samt BookStatusTekst tilføjet OUTPUT se evt. API.doc for mulige værdier.</w:t>
            </w:r>
          </w:p>
        </w:tc>
      </w:tr>
      <w:tr w:rsidR="0022122C" w:rsidRPr="00CD3FA6" w:rsidTr="003F2F9B">
        <w:tc>
          <w:tcPr>
            <w:tcW w:w="509" w:type="dxa"/>
          </w:tcPr>
          <w:p w:rsidR="0022122C" w:rsidRDefault="0022122C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22122C" w:rsidRDefault="0022122C" w:rsidP="003F2F9B">
            <w:pPr>
              <w:pStyle w:val="Default"/>
            </w:pPr>
            <w:r>
              <w:t>GetAvaialableCars</w:t>
            </w:r>
          </w:p>
        </w:tc>
        <w:tc>
          <w:tcPr>
            <w:tcW w:w="3062" w:type="dxa"/>
          </w:tcPr>
          <w:p w:rsidR="0022122C" w:rsidRDefault="0022122C" w:rsidP="001D0C96">
            <w:pPr>
              <w:spacing w:after="0" w:line="240" w:lineRule="auto"/>
            </w:pPr>
            <w:r>
              <w:rPr>
                <w:color w:val="000000"/>
              </w:rPr>
              <w:t>Vi får kun 4 features (Id: 2, 3, 7, 8) på et bil-objekt, hvor er resten som der f.eks. er på GetFleet?</w:t>
            </w:r>
          </w:p>
        </w:tc>
        <w:tc>
          <w:tcPr>
            <w:tcW w:w="4020" w:type="dxa"/>
          </w:tcPr>
          <w:p w:rsidR="0022122C" w:rsidRDefault="00F94735" w:rsidP="00987C29">
            <w:pPr>
              <w:pStyle w:val="NormalWeb"/>
              <w:spacing w:before="0" w:beforeAutospacing="0" w:after="0" w:afterAutospacing="0"/>
            </w:pPr>
            <w:r>
              <w:t>CB kan du regne den ud?</w:t>
            </w:r>
          </w:p>
        </w:tc>
      </w:tr>
      <w:tr w:rsidR="0022122C" w:rsidRPr="00CD3FA6" w:rsidTr="003F2F9B">
        <w:tc>
          <w:tcPr>
            <w:tcW w:w="509" w:type="dxa"/>
          </w:tcPr>
          <w:p w:rsidR="0022122C" w:rsidRDefault="0022122C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22122C" w:rsidRDefault="0022122C" w:rsidP="003F2F9B">
            <w:pPr>
              <w:pStyle w:val="Default"/>
            </w:pPr>
            <w:r>
              <w:t>GetAvaialableCars</w:t>
            </w:r>
          </w:p>
        </w:tc>
        <w:tc>
          <w:tcPr>
            <w:tcW w:w="3062" w:type="dxa"/>
          </w:tcPr>
          <w:p w:rsidR="0022122C" w:rsidRDefault="0022122C" w:rsidP="001D0C9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Mulighed for at forespørge på ”Tax Free”</w:t>
            </w:r>
          </w:p>
        </w:tc>
        <w:tc>
          <w:tcPr>
            <w:tcW w:w="4020" w:type="dxa"/>
          </w:tcPr>
          <w:p w:rsidR="0022122C" w:rsidRDefault="0022122C" w:rsidP="00987C29">
            <w:pPr>
              <w:pStyle w:val="NormalWeb"/>
              <w:spacing w:before="0" w:beforeAutospacing="0" w:after="0" w:afterAutospacing="0"/>
            </w:pPr>
            <w:r>
              <w:t>GetAvailableCars tager også imod land som parameter</w:t>
            </w:r>
          </w:p>
        </w:tc>
      </w:tr>
      <w:tr w:rsidR="0022122C" w:rsidRPr="00CD3FA6" w:rsidTr="003F2F9B">
        <w:tc>
          <w:tcPr>
            <w:tcW w:w="509" w:type="dxa"/>
          </w:tcPr>
          <w:p w:rsidR="0022122C" w:rsidRDefault="0022122C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22122C" w:rsidRDefault="0022122C" w:rsidP="003F2F9B">
            <w:pPr>
              <w:pStyle w:val="Default"/>
            </w:pPr>
            <w:r>
              <w:t>GetAvailableCars</w:t>
            </w:r>
          </w:p>
        </w:tc>
        <w:tc>
          <w:tcPr>
            <w:tcW w:w="3062" w:type="dxa"/>
          </w:tcPr>
          <w:p w:rsidR="0022122C" w:rsidRDefault="0022122C" w:rsidP="001D0C9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ProductName er ” ØKONOMI DAG PERSONBIL”</w:t>
            </w:r>
          </w:p>
        </w:tc>
        <w:tc>
          <w:tcPr>
            <w:tcW w:w="4020" w:type="dxa"/>
          </w:tcPr>
          <w:p w:rsidR="0022122C" w:rsidRDefault="00F94735" w:rsidP="00987C29">
            <w:pPr>
              <w:pStyle w:val="NormalWeb"/>
              <w:spacing w:before="0" w:beforeAutospacing="0" w:after="0" w:afterAutospacing="0"/>
            </w:pPr>
            <w:r>
              <w:t>Mangler svar</w:t>
            </w:r>
          </w:p>
        </w:tc>
      </w:tr>
      <w:tr w:rsidR="0022122C" w:rsidRPr="00CD3FA6" w:rsidTr="003F2F9B">
        <w:tc>
          <w:tcPr>
            <w:tcW w:w="509" w:type="dxa"/>
          </w:tcPr>
          <w:p w:rsidR="0022122C" w:rsidRDefault="0022122C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22122C" w:rsidRDefault="0022122C" w:rsidP="003F2F9B">
            <w:pPr>
              <w:pStyle w:val="Default"/>
            </w:pPr>
            <w:r>
              <w:t>GetAvailableCars</w:t>
            </w:r>
          </w:p>
        </w:tc>
        <w:tc>
          <w:tcPr>
            <w:tcW w:w="3062" w:type="dxa"/>
          </w:tcPr>
          <w:p w:rsidR="0022122C" w:rsidRDefault="0022122C" w:rsidP="0022122C">
            <w:pPr>
              <w:rPr>
                <w:color w:val="000000"/>
              </w:rPr>
            </w:pPr>
            <w:r w:rsidRPr="0022122C">
              <w:rPr>
                <w:color w:val="000000"/>
              </w:rPr>
              <w:t>Mangler CarTypeId på bil-objektet. Bruges til billeder.</w:t>
            </w:r>
          </w:p>
        </w:tc>
        <w:tc>
          <w:tcPr>
            <w:tcW w:w="4020" w:type="dxa"/>
          </w:tcPr>
          <w:p w:rsidR="0022122C" w:rsidRDefault="00FE3D84" w:rsidP="00987C29">
            <w:pPr>
              <w:pStyle w:val="NormalWeb"/>
              <w:spacing w:before="0" w:beforeAutospacing="0" w:after="0" w:afterAutospacing="0"/>
            </w:pPr>
            <w:r>
              <w:t>Det hedder blot TypeId</w:t>
            </w:r>
          </w:p>
        </w:tc>
      </w:tr>
      <w:tr w:rsidR="00E343D5" w:rsidRPr="00CD3FA6" w:rsidTr="003F2F9B">
        <w:tc>
          <w:tcPr>
            <w:tcW w:w="509" w:type="dxa"/>
          </w:tcPr>
          <w:p w:rsidR="00E343D5" w:rsidRDefault="00E343D5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E343D5" w:rsidRDefault="00E343D5" w:rsidP="003F2F9B">
            <w:pPr>
              <w:pStyle w:val="Default"/>
            </w:pPr>
            <w:r>
              <w:t>GetFleet</w:t>
            </w:r>
          </w:p>
        </w:tc>
        <w:tc>
          <w:tcPr>
            <w:tcW w:w="3062" w:type="dxa"/>
          </w:tcPr>
          <w:p w:rsidR="00E343D5" w:rsidRDefault="00E343D5" w:rsidP="001D0C96">
            <w:pPr>
              <w:spacing w:after="0" w:line="240" w:lineRule="auto"/>
            </w:pPr>
            <w:r>
              <w:t>Km/l</w:t>
            </w:r>
          </w:p>
        </w:tc>
        <w:tc>
          <w:tcPr>
            <w:tcW w:w="4020" w:type="dxa"/>
          </w:tcPr>
          <w:p w:rsidR="00E343D5" w:rsidRDefault="00B66728" w:rsidP="00987C29">
            <w:pPr>
              <w:pStyle w:val="NormalWeb"/>
              <w:spacing w:before="0" w:beforeAutospacing="0" w:after="0" w:afterAutospacing="0"/>
            </w:pPr>
            <w:r>
              <w:t>Emission findes allerede</w:t>
            </w:r>
          </w:p>
        </w:tc>
      </w:tr>
      <w:tr w:rsidR="00AE155E" w:rsidRPr="00CD3FA6" w:rsidTr="003F2F9B">
        <w:tc>
          <w:tcPr>
            <w:tcW w:w="509" w:type="dxa"/>
          </w:tcPr>
          <w:p w:rsidR="00AE155E" w:rsidRDefault="00AE155E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AE155E" w:rsidRDefault="00AE155E" w:rsidP="003F2F9B">
            <w:pPr>
              <w:pStyle w:val="Default"/>
            </w:pPr>
            <w:r>
              <w:t>GetFleet</w:t>
            </w:r>
          </w:p>
        </w:tc>
        <w:tc>
          <w:tcPr>
            <w:tcW w:w="3062" w:type="dxa"/>
          </w:tcPr>
          <w:p w:rsidR="00AE155E" w:rsidRDefault="00AE155E" w:rsidP="001D0C96">
            <w:pPr>
              <w:spacing w:after="0" w:line="240" w:lineRule="auto"/>
            </w:pPr>
            <w:r>
              <w:rPr>
                <w:color w:val="000000"/>
              </w:rPr>
              <w:t>Mulighed for at forespørge på ”Tax Free”</w:t>
            </w:r>
          </w:p>
        </w:tc>
        <w:tc>
          <w:tcPr>
            <w:tcW w:w="4020" w:type="dxa"/>
          </w:tcPr>
          <w:p w:rsidR="00AE155E" w:rsidRDefault="00B66728" w:rsidP="00987C29">
            <w:pPr>
              <w:pStyle w:val="NormalWeb"/>
              <w:spacing w:before="0" w:beforeAutospacing="0" w:after="0" w:afterAutospacing="0"/>
            </w:pPr>
            <w:r>
              <w:t>Implementeret GetFleet(string countryid)</w:t>
            </w:r>
          </w:p>
        </w:tc>
      </w:tr>
      <w:tr w:rsidR="0040515C" w:rsidRPr="00CD3FA6" w:rsidTr="003F2F9B">
        <w:tc>
          <w:tcPr>
            <w:tcW w:w="509" w:type="dxa"/>
          </w:tcPr>
          <w:p w:rsidR="0040515C" w:rsidRDefault="0040515C" w:rsidP="0040515C">
            <w:pPr>
              <w:spacing w:after="0" w:line="240" w:lineRule="auto"/>
            </w:pPr>
          </w:p>
        </w:tc>
        <w:tc>
          <w:tcPr>
            <w:tcW w:w="2038" w:type="dxa"/>
          </w:tcPr>
          <w:p w:rsidR="0040515C" w:rsidRDefault="0040515C" w:rsidP="003F2F9B">
            <w:pPr>
              <w:pStyle w:val="Default"/>
            </w:pPr>
            <w:r>
              <w:t>GetExtra</w:t>
            </w:r>
          </w:p>
        </w:tc>
        <w:tc>
          <w:tcPr>
            <w:tcW w:w="3062" w:type="dxa"/>
          </w:tcPr>
          <w:p w:rsidR="0040515C" w:rsidRDefault="0040515C" w:rsidP="001D0C96">
            <w:pPr>
              <w:spacing w:after="0" w:line="240" w:lineRule="auto"/>
              <w:rPr>
                <w:color w:val="000000"/>
              </w:rPr>
            </w:pPr>
            <w:r>
              <w:t>BookingStatus</w:t>
            </w:r>
          </w:p>
        </w:tc>
        <w:tc>
          <w:tcPr>
            <w:tcW w:w="4020" w:type="dxa"/>
          </w:tcPr>
          <w:p w:rsidR="0040515C" w:rsidRDefault="00F94735" w:rsidP="00987C29">
            <w:pPr>
              <w:pStyle w:val="NormalWeb"/>
              <w:spacing w:before="0" w:beforeAutospacing="0" w:after="0" w:afterAutospacing="0"/>
            </w:pPr>
            <w:r>
              <w:t>CB hvordan skal dette implementeres</w:t>
            </w:r>
          </w:p>
        </w:tc>
      </w:tr>
      <w:tr w:rsidR="00B66728" w:rsidRPr="00CD3FA6" w:rsidTr="003F2F9B">
        <w:tc>
          <w:tcPr>
            <w:tcW w:w="509" w:type="dxa"/>
          </w:tcPr>
          <w:p w:rsidR="00B66728" w:rsidRDefault="00B66728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B66728" w:rsidRDefault="00B66728" w:rsidP="003F2F9B">
            <w:pPr>
              <w:pStyle w:val="Default"/>
            </w:pPr>
            <w:r>
              <w:t>Login</w:t>
            </w:r>
          </w:p>
        </w:tc>
        <w:tc>
          <w:tcPr>
            <w:tcW w:w="3062" w:type="dxa"/>
          </w:tcPr>
          <w:p w:rsidR="00B66728" w:rsidRDefault="00B66728" w:rsidP="001D0C9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Stadig mangelful data på bruger-objektet</w:t>
            </w:r>
          </w:p>
        </w:tc>
        <w:tc>
          <w:tcPr>
            <w:tcW w:w="4020" w:type="dxa"/>
          </w:tcPr>
          <w:p w:rsidR="00B66728" w:rsidRDefault="00B66728" w:rsidP="00987C29">
            <w:pPr>
              <w:pStyle w:val="NormalWeb"/>
              <w:spacing w:before="0" w:beforeAutospacing="0" w:after="0" w:afterAutospacing="0"/>
            </w:pPr>
            <w:r>
              <w:t>Rettet klar til test</w:t>
            </w:r>
          </w:p>
        </w:tc>
      </w:tr>
      <w:tr w:rsidR="0022122C" w:rsidRPr="00CD3FA6" w:rsidTr="003F2F9B">
        <w:tc>
          <w:tcPr>
            <w:tcW w:w="509" w:type="dxa"/>
          </w:tcPr>
          <w:p w:rsidR="0022122C" w:rsidRDefault="0022122C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22122C" w:rsidRDefault="0022122C" w:rsidP="003F2F9B">
            <w:pPr>
              <w:pStyle w:val="Default"/>
            </w:pPr>
            <w:r>
              <w:rPr>
                <w:i/>
                <w:iCs/>
                <w:sz w:val="22"/>
                <w:szCs w:val="22"/>
              </w:rPr>
              <w:t>SearchBooking</w:t>
            </w:r>
          </w:p>
        </w:tc>
        <w:tc>
          <w:tcPr>
            <w:tcW w:w="3062" w:type="dxa"/>
          </w:tcPr>
          <w:p w:rsidR="0022122C" w:rsidRDefault="0022122C" w:rsidP="001D0C9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020" w:type="dxa"/>
          </w:tcPr>
          <w:p w:rsidR="0022122C" w:rsidRDefault="0022122C" w:rsidP="00987C29">
            <w:pPr>
              <w:pStyle w:val="NormalWeb"/>
              <w:spacing w:before="0" w:beforeAutospacing="0" w:after="0" w:afterAutospacing="0"/>
            </w:pPr>
            <w:r>
              <w:t>customerNo fjernet</w:t>
            </w:r>
          </w:p>
        </w:tc>
      </w:tr>
      <w:tr w:rsidR="0022122C" w:rsidRPr="00CD3FA6" w:rsidTr="003F2F9B">
        <w:tc>
          <w:tcPr>
            <w:tcW w:w="509" w:type="dxa"/>
          </w:tcPr>
          <w:p w:rsidR="0022122C" w:rsidRDefault="0022122C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22122C" w:rsidRDefault="0022122C" w:rsidP="003F2F9B">
            <w:pPr>
              <w:pStyle w:val="Defaul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Forgotpassword</w:t>
            </w:r>
          </w:p>
        </w:tc>
        <w:tc>
          <w:tcPr>
            <w:tcW w:w="3062" w:type="dxa"/>
          </w:tcPr>
          <w:p w:rsidR="0022122C" w:rsidRDefault="0022122C" w:rsidP="001D0C9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020" w:type="dxa"/>
          </w:tcPr>
          <w:p w:rsidR="0022122C" w:rsidRDefault="00E25042" w:rsidP="00987C29">
            <w:pPr>
              <w:pStyle w:val="NormalWeb"/>
              <w:spacing w:before="0" w:beforeAutospacing="0" w:after="0" w:afterAutospacing="0"/>
            </w:pPr>
            <w:r>
              <w:t>userId = email</w:t>
            </w:r>
          </w:p>
        </w:tc>
      </w:tr>
    </w:tbl>
    <w:p w:rsidR="00E071D6" w:rsidRPr="00987C29" w:rsidRDefault="00E071D6" w:rsidP="00E071D6"/>
    <w:p w:rsidR="008A16F0" w:rsidRPr="008E66B8" w:rsidRDefault="008A16F0" w:rsidP="002B1106">
      <w:pPr>
        <w:spacing w:after="0" w:line="240" w:lineRule="auto"/>
      </w:pPr>
    </w:p>
    <w:sectPr w:rsidR="008A16F0" w:rsidRPr="008E66B8" w:rsidSect="006A4011">
      <w:headerReference w:type="default" r:id="rId9"/>
      <w:footerReference w:type="default" r:id="rId10"/>
      <w:pgSz w:w="11907" w:h="16840" w:code="9"/>
      <w:pgMar w:top="1985" w:right="1134" w:bottom="1134" w:left="113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330" w:rsidRDefault="00927330" w:rsidP="006A3B1C">
      <w:r>
        <w:separator/>
      </w:r>
    </w:p>
  </w:endnote>
  <w:endnote w:type="continuationSeparator" w:id="0">
    <w:p w:rsidR="00927330" w:rsidRDefault="00927330" w:rsidP="006A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A95" w:rsidRPr="000F1F16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  <w:lang w:val="en-US"/>
      </w:rPr>
    </w:pPr>
    <w:r w:rsidRPr="00B03C66">
      <w:rPr>
        <w:noProof/>
        <w:sz w:val="16"/>
        <w:szCs w:val="16"/>
        <w:lang w:val="en-US"/>
      </w:rPr>
      <w:t>GoApplicate</w:t>
    </w:r>
    <w:r w:rsidR="002A7AA4">
      <w:rPr>
        <w:sz w:val="16"/>
        <w:szCs w:val="16"/>
        <w:lang w:val="en-US"/>
      </w:rPr>
      <w:t xml:space="preserve"> A/S</w:t>
    </w:r>
    <w:r w:rsidR="002A7AA4">
      <w:rPr>
        <w:sz w:val="16"/>
        <w:szCs w:val="16"/>
        <w:lang w:val="en-US"/>
      </w:rPr>
      <w:tab/>
      <w:t>Phone:</w:t>
    </w:r>
    <w:r w:rsidR="002A7AA4">
      <w:rPr>
        <w:sz w:val="16"/>
        <w:szCs w:val="16"/>
        <w:lang w:val="en-US"/>
      </w:rPr>
      <w:tab/>
    </w:r>
    <w:r w:rsidRPr="000F1F16">
      <w:rPr>
        <w:sz w:val="16"/>
        <w:szCs w:val="16"/>
        <w:lang w:val="en-US"/>
      </w:rPr>
      <w:t>+45 8743 3400</w:t>
    </w:r>
    <w:r w:rsidRPr="000F1F16">
      <w:rPr>
        <w:sz w:val="16"/>
        <w:szCs w:val="16"/>
        <w:lang w:val="en-US"/>
      </w:rPr>
      <w:tab/>
    </w:r>
    <w:r w:rsidR="00927330">
      <w:fldChar w:fldCharType="begin"/>
    </w:r>
    <w:r w:rsidR="00927330" w:rsidRPr="00FE3D84">
      <w:rPr>
        <w:lang w:val="en-GB"/>
      </w:rPr>
      <w:instrText xml:space="preserve"> HYPERLINK "http://www.GoApplicate.com" </w:instrText>
    </w:r>
    <w:r w:rsidR="00927330">
      <w:fldChar w:fldCharType="separate"/>
    </w:r>
    <w:r w:rsidRPr="003022F7">
      <w:rPr>
        <w:rStyle w:val="Hyperlink"/>
        <w:sz w:val="16"/>
        <w:szCs w:val="16"/>
        <w:lang w:val="en-US"/>
      </w:rPr>
      <w:t>www.GoApplicate.com</w:t>
    </w:r>
    <w:r w:rsidR="00927330">
      <w:rPr>
        <w:rStyle w:val="Hyperlink"/>
        <w:sz w:val="16"/>
        <w:szCs w:val="16"/>
        <w:lang w:val="en-US"/>
      </w:rPr>
      <w:fldChar w:fldCharType="end"/>
    </w:r>
  </w:p>
  <w:p w:rsidR="00EB5A95" w:rsidRPr="006A4011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</w:rPr>
    </w:pPr>
    <w:r>
      <w:rPr>
        <w:sz w:val="16"/>
        <w:szCs w:val="16"/>
      </w:rPr>
      <w:t>Lyshøjen 6</w:t>
    </w:r>
    <w:r>
      <w:rPr>
        <w:sz w:val="16"/>
        <w:szCs w:val="16"/>
      </w:rPr>
      <w:tab/>
      <w:t xml:space="preserve">Fax: </w:t>
    </w:r>
    <w:r w:rsidR="002A7AA4">
      <w:rPr>
        <w:sz w:val="16"/>
        <w:szCs w:val="16"/>
      </w:rPr>
      <w:tab/>
    </w:r>
    <w:r w:rsidRPr="006A4011">
      <w:rPr>
        <w:sz w:val="16"/>
        <w:szCs w:val="16"/>
      </w:rPr>
      <w:t>+45 8743 3419</w:t>
    </w:r>
    <w:r w:rsidRPr="006A4011">
      <w:rPr>
        <w:sz w:val="16"/>
        <w:szCs w:val="16"/>
      </w:rPr>
      <w:tab/>
    </w:r>
    <w:hyperlink r:id="rId1" w:history="1">
      <w:r w:rsidRPr="003022F7">
        <w:rPr>
          <w:rStyle w:val="Hyperlink"/>
          <w:sz w:val="16"/>
          <w:szCs w:val="16"/>
        </w:rPr>
        <w:t>info@GoApplicate.com</w:t>
      </w:r>
    </w:hyperlink>
  </w:p>
  <w:p w:rsidR="00EB5A95" w:rsidRPr="006A4011" w:rsidRDefault="00EB5A95" w:rsidP="00EB5A95">
    <w:pPr>
      <w:pStyle w:val="Footer"/>
      <w:tabs>
        <w:tab w:val="clear" w:pos="4680"/>
        <w:tab w:val="clear" w:pos="9360"/>
        <w:tab w:val="left" w:pos="3119"/>
        <w:tab w:val="left" w:pos="3261"/>
        <w:tab w:val="left" w:pos="3828"/>
        <w:tab w:val="left" w:pos="6237"/>
      </w:tabs>
      <w:ind w:left="1701" w:right="-709"/>
      <w:rPr>
        <w:sz w:val="16"/>
        <w:szCs w:val="16"/>
      </w:rPr>
    </w:pPr>
    <w:r w:rsidRPr="006A4011">
      <w:rPr>
        <w:sz w:val="16"/>
        <w:szCs w:val="16"/>
      </w:rPr>
      <w:t>DK -8520 Lystrup</w:t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>
      <w:rPr>
        <w:sz w:val="16"/>
        <w:szCs w:val="16"/>
      </w:rPr>
      <w:tab/>
      <w:t>cvr/vat</w:t>
    </w:r>
    <w:r w:rsidRPr="00EB5A95">
      <w:rPr>
        <w:sz w:val="16"/>
        <w:szCs w:val="16"/>
      </w:rPr>
      <w:t xml:space="preserve"> n</w:t>
    </w:r>
    <w:r w:rsidRPr="00EB5A95">
      <w:rPr>
        <w:sz w:val="16"/>
        <w:szCs w:val="16"/>
        <w:vertAlign w:val="superscript"/>
      </w:rPr>
      <w:t>o</w:t>
    </w:r>
    <w:r w:rsidRPr="00EB5A95">
      <w:rPr>
        <w:sz w:val="16"/>
        <w:szCs w:val="16"/>
      </w:rPr>
      <w:t>25 377 699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330" w:rsidRDefault="00927330" w:rsidP="006A3B1C">
      <w:r>
        <w:separator/>
      </w:r>
    </w:p>
  </w:footnote>
  <w:footnote w:type="continuationSeparator" w:id="0">
    <w:p w:rsidR="00927330" w:rsidRDefault="00927330" w:rsidP="006A3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706" w:rsidRDefault="002B1106" w:rsidP="00853706">
    <w:pPr>
      <w:pStyle w:val="Header"/>
      <w:tabs>
        <w:tab w:val="clear" w:pos="4680"/>
        <w:tab w:val="clear" w:pos="9360"/>
        <w:tab w:val="left" w:pos="3225"/>
      </w:tabs>
    </w:pPr>
    <w:r>
      <w:rPr>
        <w:noProof/>
        <w:lang w:eastAsia="da-D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4032885</wp:posOffset>
          </wp:positionH>
          <wp:positionV relativeFrom="paragraph">
            <wp:posOffset>111760</wp:posOffset>
          </wp:positionV>
          <wp:extent cx="2284730" cy="694690"/>
          <wp:effectExtent l="0" t="0" r="1270" b="0"/>
          <wp:wrapNone/>
          <wp:docPr id="1" name="Picture 1" descr="GoApplicate 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Applicate logo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3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5370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E"/>
    <w:rsid w:val="00026865"/>
    <w:rsid w:val="00027C22"/>
    <w:rsid w:val="00064108"/>
    <w:rsid w:val="00076A42"/>
    <w:rsid w:val="000A4300"/>
    <w:rsid w:val="000B7F23"/>
    <w:rsid w:val="000F1F16"/>
    <w:rsid w:val="00107419"/>
    <w:rsid w:val="00120E70"/>
    <w:rsid w:val="001C392C"/>
    <w:rsid w:val="001D3AFD"/>
    <w:rsid w:val="0022122C"/>
    <w:rsid w:val="00225DA2"/>
    <w:rsid w:val="00244AD0"/>
    <w:rsid w:val="00256617"/>
    <w:rsid w:val="002A7AA4"/>
    <w:rsid w:val="002B1106"/>
    <w:rsid w:val="003212DC"/>
    <w:rsid w:val="00334AB3"/>
    <w:rsid w:val="00372F05"/>
    <w:rsid w:val="003765F6"/>
    <w:rsid w:val="00383022"/>
    <w:rsid w:val="00387F1B"/>
    <w:rsid w:val="003904FB"/>
    <w:rsid w:val="003A7330"/>
    <w:rsid w:val="003E7B3B"/>
    <w:rsid w:val="003F2F9B"/>
    <w:rsid w:val="00403F0B"/>
    <w:rsid w:val="0040515C"/>
    <w:rsid w:val="00457A14"/>
    <w:rsid w:val="00482D2C"/>
    <w:rsid w:val="004E76E6"/>
    <w:rsid w:val="005026A7"/>
    <w:rsid w:val="00527215"/>
    <w:rsid w:val="00531A39"/>
    <w:rsid w:val="005B1C4E"/>
    <w:rsid w:val="005B547B"/>
    <w:rsid w:val="005C5CF5"/>
    <w:rsid w:val="006162C3"/>
    <w:rsid w:val="0063527A"/>
    <w:rsid w:val="00646A48"/>
    <w:rsid w:val="006A15C1"/>
    <w:rsid w:val="006A3B1C"/>
    <w:rsid w:val="006A4011"/>
    <w:rsid w:val="006A549E"/>
    <w:rsid w:val="006B2846"/>
    <w:rsid w:val="006D2ED6"/>
    <w:rsid w:val="006F388D"/>
    <w:rsid w:val="00705924"/>
    <w:rsid w:val="0071239C"/>
    <w:rsid w:val="00746E58"/>
    <w:rsid w:val="00750F84"/>
    <w:rsid w:val="00753CCC"/>
    <w:rsid w:val="0076651D"/>
    <w:rsid w:val="00784B39"/>
    <w:rsid w:val="007E164A"/>
    <w:rsid w:val="007E76EB"/>
    <w:rsid w:val="00825A38"/>
    <w:rsid w:val="00853706"/>
    <w:rsid w:val="008A16F0"/>
    <w:rsid w:val="008E66B8"/>
    <w:rsid w:val="008F672C"/>
    <w:rsid w:val="00927330"/>
    <w:rsid w:val="00957FDE"/>
    <w:rsid w:val="00964D7C"/>
    <w:rsid w:val="00987C29"/>
    <w:rsid w:val="009C3459"/>
    <w:rsid w:val="009E459F"/>
    <w:rsid w:val="009F17C2"/>
    <w:rsid w:val="00A24073"/>
    <w:rsid w:val="00A83983"/>
    <w:rsid w:val="00A97D9A"/>
    <w:rsid w:val="00AD2B85"/>
    <w:rsid w:val="00AE155E"/>
    <w:rsid w:val="00B00DA1"/>
    <w:rsid w:val="00B03C66"/>
    <w:rsid w:val="00B66728"/>
    <w:rsid w:val="00B81062"/>
    <w:rsid w:val="00B91996"/>
    <w:rsid w:val="00BC1C4F"/>
    <w:rsid w:val="00BC353A"/>
    <w:rsid w:val="00BD0358"/>
    <w:rsid w:val="00BE03E0"/>
    <w:rsid w:val="00C910CC"/>
    <w:rsid w:val="00CA3C04"/>
    <w:rsid w:val="00CA4CE2"/>
    <w:rsid w:val="00CD3FA6"/>
    <w:rsid w:val="00D02C2A"/>
    <w:rsid w:val="00D2672F"/>
    <w:rsid w:val="00D34776"/>
    <w:rsid w:val="00D77486"/>
    <w:rsid w:val="00D84072"/>
    <w:rsid w:val="00D8541E"/>
    <w:rsid w:val="00D8765B"/>
    <w:rsid w:val="00D96CA4"/>
    <w:rsid w:val="00DF7E11"/>
    <w:rsid w:val="00E071D6"/>
    <w:rsid w:val="00E25042"/>
    <w:rsid w:val="00E343D5"/>
    <w:rsid w:val="00E477E7"/>
    <w:rsid w:val="00EB5A95"/>
    <w:rsid w:val="00EC2D29"/>
    <w:rsid w:val="00EC73E9"/>
    <w:rsid w:val="00F331BB"/>
    <w:rsid w:val="00F862B6"/>
    <w:rsid w:val="00F92D4C"/>
    <w:rsid w:val="00F94735"/>
    <w:rsid w:val="00FA229E"/>
    <w:rsid w:val="00FB49CE"/>
    <w:rsid w:val="00FD59D2"/>
    <w:rsid w:val="00FD6FE1"/>
    <w:rsid w:val="00F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355019-3B2C-4D93-AB6A-1C11E39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Calibri" w:hAnsi="Helvetic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06"/>
    <w:pPr>
      <w:spacing w:after="200" w:line="276" w:lineRule="auto"/>
    </w:pPr>
    <w:rPr>
      <w:rFonts w:ascii="Calibri" w:hAnsi="Calibri"/>
      <w:sz w:val="22"/>
      <w:szCs w:val="22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B1C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6A3B1C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1C"/>
    <w:rPr>
      <w:rFonts w:ascii="Tahoma" w:hAnsi="Tahoma" w:cs="Tahoma"/>
      <w:sz w:val="16"/>
      <w:szCs w:val="16"/>
      <w:lang w:val="da-DK"/>
    </w:rPr>
  </w:style>
  <w:style w:type="character" w:styleId="Hyperlink">
    <w:name w:val="Hyperlink"/>
    <w:basedOn w:val="DefaultParagraphFont"/>
    <w:rsid w:val="006A3B1C"/>
    <w:rPr>
      <w:color w:val="0000FF"/>
      <w:u w:val="single"/>
    </w:rPr>
  </w:style>
  <w:style w:type="table" w:styleId="TableGrid">
    <w:name w:val="Table Grid"/>
    <w:basedOn w:val="TableNormal"/>
    <w:uiPriority w:val="59"/>
    <w:rsid w:val="002B1106"/>
    <w:rPr>
      <w:rFonts w:ascii="Calibri" w:hAnsi="Calibri"/>
      <w:sz w:val="22"/>
      <w:szCs w:val="22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106"/>
    <w:rPr>
      <w:rFonts w:asciiTheme="majorHAnsi" w:eastAsiaTheme="majorEastAsia" w:hAnsiTheme="majorHAnsi" w:cstheme="majorBidi"/>
      <w:b/>
      <w:bCs/>
      <w:kern w:val="32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2B1106"/>
    <w:rPr>
      <w:rFonts w:asciiTheme="majorHAnsi" w:eastAsiaTheme="majorEastAsia" w:hAnsiTheme="majorHAnsi" w:cstheme="majorBidi"/>
      <w:b/>
      <w:bCs/>
      <w:i/>
      <w:iCs/>
      <w:sz w:val="28"/>
      <w:szCs w:val="28"/>
      <w:lang w:val="da-DK"/>
    </w:rPr>
  </w:style>
  <w:style w:type="paragraph" w:customStyle="1" w:styleId="Default">
    <w:name w:val="Default"/>
    <w:rsid w:val="003F2F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a-DK"/>
    </w:rPr>
  </w:style>
  <w:style w:type="paragraph" w:styleId="NormalWeb">
    <w:name w:val="Normal (Web)"/>
    <w:basedOn w:val="Normal"/>
    <w:uiPriority w:val="99"/>
    <w:semiHidden/>
    <w:unhideWhenUsed/>
    <w:rsid w:val="00CD3FA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22122C"/>
    <w:pPr>
      <w:spacing w:after="0" w:line="240" w:lineRule="auto"/>
      <w:ind w:left="720"/>
    </w:pPr>
    <w:rPr>
      <w:rFonts w:ascii="Times New Roman" w:eastAsiaTheme="minorHAnsi" w:hAnsi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Applic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2000.000.00%20GoApplicate%20internt\Templates\Brev%20m.%20logo%20m.%20adresse%20i%20bun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054B47EF1A34E85ACEB8EDE95D400" ma:contentTypeVersion="0" ma:contentTypeDescription="Create a new document." ma:contentTypeScope="" ma:versionID="214562172a90ea692e6f3bbf58c632d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DA28223-5B5C-4812-B915-8DDE09BBBB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E129ED-2288-48D6-A0F6-A7D10D14B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838224-E3EE-4C55-8809-C1818412DD2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 m. logo m. adresse i bund.dotx</Template>
  <TotalTime>3</TotalTime>
  <Pages>2</Pages>
  <Words>207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GoApplicate A/S</Company>
  <LinksUpToDate>false</LinksUpToDate>
  <CharactersWithSpaces>1471</CharactersWithSpaces>
  <SharedDoc>false</SharedDoc>
  <HLinks>
    <vt:vector size="12" baseType="variant">
      <vt:variant>
        <vt:i4>1376311</vt:i4>
      </vt:variant>
      <vt:variant>
        <vt:i4>3</vt:i4>
      </vt:variant>
      <vt:variant>
        <vt:i4>0</vt:i4>
      </vt:variant>
      <vt:variant>
        <vt:i4>5</vt:i4>
      </vt:variant>
      <vt:variant>
        <vt:lpwstr>mailto:info@unigate.dk</vt:lpwstr>
      </vt:variant>
      <vt:variant>
        <vt:lpwstr/>
      </vt:variant>
      <vt:variant>
        <vt:i4>7864424</vt:i4>
      </vt:variant>
      <vt:variant>
        <vt:i4>0</vt:i4>
      </vt:variant>
      <vt:variant>
        <vt:i4>0</vt:i4>
      </vt:variant>
      <vt:variant>
        <vt:i4>5</vt:i4>
      </vt:variant>
      <vt:variant>
        <vt:lpwstr>http://www.unigate.dk/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Claus Skydt</dc:creator>
  <cp:lastModifiedBy>Claus Skydt</cp:lastModifiedBy>
  <cp:revision>3</cp:revision>
  <cp:lastPrinted>2015-05-07T10:05:00Z</cp:lastPrinted>
  <dcterms:created xsi:type="dcterms:W3CDTF">2015-08-11T19:30:00Z</dcterms:created>
  <dcterms:modified xsi:type="dcterms:W3CDTF">2015-08-11T19:33:00Z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0x0101008B7054B47EF1A34E85ACEB8EDE95D400</vt:lpwstr>
  </property>
</Properties>
</file>